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258"/>
        <w:gridCol w:w="1170"/>
        <w:gridCol w:w="3151"/>
        <w:gridCol w:w="722"/>
        <w:gridCol w:w="2074"/>
        <w:gridCol w:w="2205"/>
      </w:tblGrid>
      <w:tr w:rsidR="007A0EF0" w14:paraId="415D8AF6" w14:textId="77777777" w:rsidTr="0038504D">
        <w:trPr>
          <w:cantSplit/>
          <w:trHeight w:val="408"/>
        </w:trPr>
        <w:tc>
          <w:tcPr>
            <w:tcW w:w="4999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CF0773" w14:textId="77777777" w:rsidR="007A0EF0" w:rsidRPr="006601B2" w:rsidRDefault="007A0EF0" w:rsidP="0038504D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</w:t>
            </w:r>
            <w:r w:rsidRPr="006601B2">
              <w:rPr>
                <w:rFonts w:ascii="Arial" w:hAnsi="Arial" w:cs="Arial"/>
                <w:b/>
                <w:lang w:val="id-ID"/>
              </w:rPr>
              <w:t>Final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>Exam –</w:t>
            </w:r>
            <w:r>
              <w:rPr>
                <w:rFonts w:ascii="Arial" w:hAnsi="Arial" w:cs="Arial"/>
                <w:b/>
              </w:rPr>
              <w:t xml:space="preserve"> Odd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>
              <w:rPr>
                <w:rFonts w:ascii="Arial" w:hAnsi="Arial" w:cs="Arial"/>
                <w:b/>
              </w:rPr>
              <w:t>2022</w:t>
            </w:r>
            <w:r w:rsidRPr="006601B2"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2023</w:t>
            </w:r>
          </w:p>
        </w:tc>
      </w:tr>
      <w:tr w:rsidR="007A0EF0" w14:paraId="6090E00C" w14:textId="77777777" w:rsidTr="0038504D">
        <w:trPr>
          <w:cantSplit/>
          <w:trHeight w:val="512"/>
        </w:trPr>
        <w:tc>
          <w:tcPr>
            <w:tcW w:w="114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A8E472" w14:textId="77777777" w:rsidR="007A0EF0" w:rsidRPr="00B52577" w:rsidRDefault="007A0EF0" w:rsidP="0038504D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0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650C487" w14:textId="77777777" w:rsidR="007A0EF0" w:rsidRPr="006601B2" w:rsidRDefault="007A0EF0" w:rsidP="0038504D">
            <w:pPr>
              <w:rPr>
                <w:rFonts w:ascii="Arial" w:hAnsi="Arial" w:cs="Arial"/>
                <w:b/>
                <w:sz w:val="20"/>
                <w:highlight w:val="yellow"/>
              </w:rPr>
            </w:pPr>
            <w:r w:rsidRPr="006601B2">
              <w:rPr>
                <w:rFonts w:ascii="Arial" w:hAnsi="Arial" w:cs="Arial"/>
                <w:b/>
                <w:sz w:val="20"/>
              </w:rPr>
              <w:t>COMP6799001 - Database Technology</w:t>
            </w:r>
          </w:p>
        </w:tc>
        <w:tc>
          <w:tcPr>
            <w:tcW w:w="1043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904416" w14:textId="77777777" w:rsidR="007A0EF0" w:rsidRDefault="007A0EF0" w:rsidP="0038504D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85D58B8" wp14:editId="30218979">
                  <wp:extent cx="1371600" cy="991235"/>
                  <wp:effectExtent l="0" t="0" r="0" b="0"/>
                  <wp:docPr id="10" name="Picture 10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EF0" w14:paraId="332CB6BE" w14:textId="77777777" w:rsidTr="0038504D">
        <w:trPr>
          <w:cantSplit/>
          <w:trHeight w:val="576"/>
        </w:trPr>
        <w:tc>
          <w:tcPr>
            <w:tcW w:w="47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30F02751" w14:textId="77777777" w:rsidR="007A0EF0" w:rsidRDefault="007A0EF0" w:rsidP="0038504D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212B0A" w14:textId="77777777" w:rsidR="007A0EF0" w:rsidRPr="00DA7A95" w:rsidRDefault="007A0EF0" w:rsidP="0038504D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CE596" w14:textId="17E51093" w:rsidR="007A0EF0" w:rsidRPr="006601B2" w:rsidRDefault="007A0EF0" w:rsidP="0038504D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6601B2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75408B">
              <w:rPr>
                <w:rFonts w:ascii="Arial" w:hAnsi="Arial" w:cs="Arial"/>
                <w:b/>
                <w:sz w:val="18"/>
                <w:szCs w:val="18"/>
              </w:rPr>
              <w:t>701 | BP01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80AC39" w14:textId="77777777" w:rsidR="007A0EF0" w:rsidRDefault="007A0EF0" w:rsidP="0038504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05BBC95" w14:textId="3756F4FA" w:rsidR="007A0EF0" w:rsidRDefault="007A0EF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</w:t>
            </w:r>
            <w:r w:rsidR="0075408B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January 2023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A5E6A9D" w14:textId="77777777" w:rsidR="007A0EF0" w:rsidRDefault="007A0EF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A0EF0" w14:paraId="03912514" w14:textId="77777777" w:rsidTr="0038504D">
        <w:trPr>
          <w:cantSplit/>
          <w:trHeight w:val="576"/>
        </w:trPr>
        <w:tc>
          <w:tcPr>
            <w:tcW w:w="47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556B6938" w14:textId="77777777" w:rsidR="007A0EF0" w:rsidRDefault="007A0EF0" w:rsidP="0038504D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B06D27" w14:textId="77777777" w:rsidR="007A0EF0" w:rsidRPr="00DA7A95" w:rsidRDefault="007A0EF0" w:rsidP="0038504D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42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F530A8" w14:textId="06535080" w:rsidR="0075408B" w:rsidRPr="0075408B" w:rsidRDefault="0075408B" w:rsidP="0075408B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75408B">
              <w:rPr>
                <w:rFonts w:ascii="Arial" w:hAnsi="Arial" w:cs="Arial"/>
                <w:b/>
                <w:sz w:val="18"/>
                <w:lang w:val="id-ID"/>
              </w:rPr>
              <w:t>D4458 - Diana, S.Kom., M.T.I.</w:t>
            </w:r>
          </w:p>
          <w:p w14:paraId="4F58228C" w14:textId="4543EC22" w:rsidR="007A0EF0" w:rsidRPr="002D4A34" w:rsidRDefault="0075408B" w:rsidP="0075408B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  <w:highlight w:val="yellow"/>
              </w:rPr>
            </w:pPr>
            <w:r w:rsidRPr="0075408B">
              <w:rPr>
                <w:rFonts w:ascii="Arial" w:hAnsi="Arial" w:cs="Arial"/>
                <w:b/>
                <w:sz w:val="18"/>
                <w:lang w:val="id-ID"/>
              </w:rPr>
              <w:t>D6659 - Eko Setyo Purwanto, S.Pd., M.Kom.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32233D" w14:textId="77777777" w:rsidR="007A0EF0" w:rsidRPr="00665E84" w:rsidRDefault="007A0EF0" w:rsidP="0038504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57E8E7D" w14:textId="77777777" w:rsidR="007A0EF0" w:rsidRPr="00AF3F0A" w:rsidRDefault="007A0EF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 11.20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2D1526" w14:textId="77777777" w:rsidR="007A0EF0" w:rsidRDefault="007A0EF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A0EF0" w14:paraId="13F088B6" w14:textId="77777777" w:rsidTr="0038504D">
        <w:trPr>
          <w:cantSplit/>
          <w:trHeight w:val="576"/>
        </w:trPr>
        <w:tc>
          <w:tcPr>
            <w:tcW w:w="47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24834AC" w14:textId="77777777" w:rsidR="007A0EF0" w:rsidRDefault="007A0EF0" w:rsidP="0038504D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9A477" w14:textId="77777777" w:rsidR="007A0EF0" w:rsidRPr="00DA7A95" w:rsidRDefault="007A0EF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42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C75E59" w14:textId="77777777" w:rsidR="007A0EF0" w:rsidRPr="00046FCF" w:rsidRDefault="007A0EF0" w:rsidP="0038504D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7B2C23" w14:textId="77777777" w:rsidR="007A0EF0" w:rsidRDefault="007A0EF0" w:rsidP="0038504D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4591035" w14:textId="25270F89" w:rsidR="007A0EF0" w:rsidRDefault="007A0EF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</w:t>
            </w:r>
            <w:r w:rsidR="0075408B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January 2023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7CFA4C3" w14:textId="77777777" w:rsidR="007A0EF0" w:rsidRDefault="007A0EF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7A0EF0" w14:paraId="2C9F5A70" w14:textId="77777777" w:rsidTr="0038504D">
        <w:trPr>
          <w:cantSplit/>
          <w:trHeight w:val="576"/>
        </w:trPr>
        <w:tc>
          <w:tcPr>
            <w:tcW w:w="47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DB9669E" w14:textId="77777777" w:rsidR="007A0EF0" w:rsidRDefault="007A0EF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2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CA26D3A" w14:textId="77777777" w:rsidR="007A0EF0" w:rsidRDefault="007A0EF0" w:rsidP="0038504D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42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E451BE5" w14:textId="77777777" w:rsidR="007A0EF0" w:rsidRPr="00D843FE" w:rsidRDefault="007A0EF0" w:rsidP="0038504D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C4BE127" w14:textId="77777777" w:rsidR="007A0EF0" w:rsidRDefault="007A0EF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6098183" w14:textId="19E00270" w:rsidR="007A0EF0" w:rsidRPr="001F3F61" w:rsidRDefault="007A0EF0" w:rsidP="0038504D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13.</w:t>
            </w:r>
            <w:r w:rsidR="00860185">
              <w:rPr>
                <w:rFonts w:ascii="Arial" w:hAnsi="Arial" w:cs="Arial"/>
                <w:b/>
                <w:sz w:val="18"/>
              </w:rPr>
              <w:t>0</w:t>
            </w: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1043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5BA7175" w14:textId="77777777" w:rsidR="007A0EF0" w:rsidRDefault="007A0EF0" w:rsidP="0038504D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C681934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Bila Anda tidak membaca peraturan ini, maka </w:t>
      </w:r>
      <w:r w:rsidR="00BD2D7F">
        <w:rPr>
          <w:lang w:eastAsia="x-none"/>
        </w:rPr>
        <w:t>a</w:t>
      </w:r>
      <w:r w:rsidR="00045D03">
        <w:rPr>
          <w:lang w:eastAsia="x-none"/>
        </w:rPr>
        <w:t>a</w:t>
      </w:r>
      <w:r>
        <w:rPr>
          <w:lang w:val="id-ID" w:eastAsia="x-none"/>
        </w:rPr>
        <w:t>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000000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19B960C4" w14:textId="77777777" w:rsidR="0075408B" w:rsidRPr="003E60BF" w:rsidRDefault="0075408B" w:rsidP="0075408B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3E60BF">
        <w:rPr>
          <w:lang w:eastAsia="x-none"/>
        </w:rPr>
        <w:t>XAMPP 8.0.7</w:t>
      </w:r>
    </w:p>
    <w:p w14:paraId="4BF5E2B6" w14:textId="441224B8" w:rsidR="00813100" w:rsidRDefault="00000000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619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2CEF5754" w14:textId="77777777" w:rsidR="0075408B" w:rsidRPr="003E60BF" w:rsidRDefault="0075408B" w:rsidP="0075408B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 w:rsidRPr="003E60BF">
        <w:rPr>
          <w:lang w:eastAsia="x-none"/>
        </w:rPr>
        <w:t>SQL</w:t>
      </w:r>
    </w:p>
    <w:p w14:paraId="6E40E83D" w14:textId="7116C935" w:rsidR="00813100" w:rsidRPr="002D6900" w:rsidRDefault="00000000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5721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000000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07411795" w14:textId="77777777" w:rsidR="005F02D9" w:rsidRPr="00DE5055" w:rsidRDefault="00B85C90" w:rsidP="005F02D9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67326347" w14:textId="77777777" w:rsidR="005F02D9" w:rsidRDefault="00B85C90" w:rsidP="005F02D9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0DAC6D11" w14:textId="1420E0D7" w:rsidR="00DF6594" w:rsidRPr="00BB599A" w:rsidRDefault="000D2DE3" w:rsidP="000D2DE3">
      <w:pPr>
        <w:spacing w:after="240" w:line="360" w:lineRule="auto"/>
        <w:jc w:val="center"/>
        <w:rPr>
          <w:b/>
          <w:bCs/>
          <w:sz w:val="32"/>
          <w:szCs w:val="32"/>
          <w:highlight w:val="red"/>
        </w:rPr>
      </w:pPr>
      <w:r w:rsidRPr="00BB599A">
        <w:rPr>
          <w:b/>
          <w:bCs/>
          <w:sz w:val="32"/>
          <w:szCs w:val="32"/>
        </w:rPr>
        <w:t>KCinem</w:t>
      </w:r>
      <w:r w:rsidR="00BB599A">
        <w:rPr>
          <w:b/>
          <w:bCs/>
          <w:sz w:val="32"/>
          <w:szCs w:val="32"/>
        </w:rPr>
        <w:t>a</w:t>
      </w:r>
    </w:p>
    <w:p w14:paraId="599BF4BB" w14:textId="7A931D02" w:rsidR="000D2DE3" w:rsidRDefault="000D2DE3" w:rsidP="000D2DE3">
      <w:pPr>
        <w:spacing w:after="240" w:line="360" w:lineRule="auto"/>
        <w:ind w:firstLine="709"/>
        <w:jc w:val="both"/>
        <w:rPr>
          <w:shd w:val="clear" w:color="auto" w:fill="FFFFFF"/>
        </w:rPr>
      </w:pPr>
      <w:r w:rsidRPr="000D2DE3">
        <w:rPr>
          <w:b/>
          <w:bCs/>
          <w:shd w:val="clear" w:color="auto" w:fill="FFFFFF"/>
        </w:rPr>
        <w:t>KCinema</w:t>
      </w:r>
      <w:r>
        <w:rPr>
          <w:shd w:val="clear" w:color="auto" w:fill="FFFFFF"/>
        </w:rPr>
        <w:t xml:space="preserve"> </w:t>
      </w:r>
      <w:r w:rsidRPr="00B70257">
        <w:rPr>
          <w:shd w:val="clear" w:color="auto" w:fill="FFFFFF"/>
        </w:rPr>
        <w:t xml:space="preserve">is one of the most famous </w:t>
      </w:r>
      <w:r w:rsidR="006B79FF">
        <w:rPr>
          <w:shd w:val="clear" w:color="auto" w:fill="FFFFFF"/>
        </w:rPr>
        <w:t>cinemas</w:t>
      </w:r>
      <w:r>
        <w:rPr>
          <w:shd w:val="clear" w:color="auto" w:fill="FFFFFF"/>
        </w:rPr>
        <w:t xml:space="preserve"> </w:t>
      </w:r>
      <w:r w:rsidRPr="00B70257">
        <w:rPr>
          <w:shd w:val="clear" w:color="auto" w:fill="FFFFFF"/>
        </w:rPr>
        <w:t xml:space="preserve">in town, known for its treatment and service.  The </w:t>
      </w:r>
      <w:r>
        <w:rPr>
          <w:shd w:val="clear" w:color="auto" w:fill="FFFFFF"/>
        </w:rPr>
        <w:t xml:space="preserve">cinema handles </w:t>
      </w:r>
      <w:r w:rsidRPr="00B70257">
        <w:rPr>
          <w:shd w:val="clear" w:color="auto" w:fill="FFFFFF"/>
        </w:rPr>
        <w:t xml:space="preserve">a lot of transactions </w:t>
      </w:r>
      <w:r>
        <w:rPr>
          <w:shd w:val="clear" w:color="auto" w:fill="FFFFFF"/>
        </w:rPr>
        <w:t xml:space="preserve">each day </w:t>
      </w:r>
      <w:r w:rsidRPr="00B70257">
        <w:rPr>
          <w:shd w:val="clear" w:color="auto" w:fill="FFFFFF"/>
        </w:rPr>
        <w:t xml:space="preserve">and </w:t>
      </w:r>
      <w:r>
        <w:rPr>
          <w:shd w:val="clear" w:color="auto" w:fill="FFFFFF"/>
        </w:rPr>
        <w:t xml:space="preserve">it needs </w:t>
      </w:r>
      <w:r w:rsidRPr="00B70257">
        <w:rPr>
          <w:shd w:val="clear" w:color="auto" w:fill="FFFFFF"/>
        </w:rPr>
        <w:t xml:space="preserve">a database to manage all the transactions. </w:t>
      </w:r>
      <w:r w:rsidRPr="000D2DE3">
        <w:rPr>
          <w:b/>
          <w:bCs/>
          <w:shd w:val="clear" w:color="auto" w:fill="FFFFFF"/>
        </w:rPr>
        <w:t>KCinema</w:t>
      </w:r>
      <w:r>
        <w:rPr>
          <w:b/>
          <w:bCs/>
          <w:shd w:val="clear" w:color="auto" w:fill="FFFFFF"/>
        </w:rPr>
        <w:t xml:space="preserve">’s </w:t>
      </w:r>
      <w:r>
        <w:rPr>
          <w:shd w:val="clear" w:color="auto" w:fill="FFFFFF"/>
        </w:rPr>
        <w:t xml:space="preserve">CEO hired you as a database administrator to maintain </w:t>
      </w:r>
      <w:r w:rsidR="00B6447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database.</w:t>
      </w:r>
    </w:p>
    <w:p w14:paraId="26FC0418" w14:textId="532CDEC7" w:rsidR="006C0628" w:rsidRPr="00813DCE" w:rsidRDefault="00E45978" w:rsidP="0034699A">
      <w:pPr>
        <w:spacing w:after="240"/>
        <w:jc w:val="center"/>
        <w:rPr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21DA3175" wp14:editId="1D45C1D0">
            <wp:extent cx="5760000" cy="3644509"/>
            <wp:effectExtent l="19050" t="1905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60" t="-5068" r="-3489" b="-6720"/>
                    <a:stretch/>
                  </pic:blipFill>
                  <pic:spPr bwMode="auto">
                    <a:xfrm>
                      <a:off x="0" y="0"/>
                      <a:ext cx="5760000" cy="36445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6375C" w14:textId="77777777" w:rsidR="0034699A" w:rsidRPr="003C5EF7" w:rsidRDefault="0034699A" w:rsidP="0034699A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DF6594">
        <w:rPr>
          <w:b/>
          <w:bCs/>
          <w:color w:val="auto"/>
          <w:sz w:val="20"/>
          <w:szCs w:val="20"/>
        </w:rPr>
        <w:t xml:space="preserve">Figure </w:t>
      </w:r>
      <w:r w:rsidRPr="00DF6594">
        <w:rPr>
          <w:b/>
          <w:bCs/>
          <w:color w:val="auto"/>
          <w:sz w:val="20"/>
          <w:szCs w:val="20"/>
        </w:rPr>
        <w:fldChar w:fldCharType="begin"/>
      </w:r>
      <w:r w:rsidRPr="00DF6594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DF6594">
        <w:rPr>
          <w:b/>
          <w:bCs/>
          <w:color w:val="auto"/>
          <w:sz w:val="20"/>
          <w:szCs w:val="20"/>
        </w:rPr>
        <w:fldChar w:fldCharType="separate"/>
      </w:r>
      <w:r w:rsidRPr="00DF6594">
        <w:rPr>
          <w:b/>
          <w:bCs/>
          <w:noProof/>
          <w:color w:val="auto"/>
          <w:sz w:val="20"/>
          <w:szCs w:val="20"/>
        </w:rPr>
        <w:t>1</w:t>
      </w:r>
      <w:r w:rsidRPr="00DF6594">
        <w:rPr>
          <w:b/>
          <w:bCs/>
          <w:color w:val="auto"/>
          <w:sz w:val="20"/>
          <w:szCs w:val="20"/>
        </w:rPr>
        <w:fldChar w:fldCharType="end"/>
      </w:r>
      <w:r w:rsidRPr="00DF6594">
        <w:rPr>
          <w:b/>
          <w:bCs/>
          <w:color w:val="auto"/>
          <w:sz w:val="20"/>
          <w:szCs w:val="20"/>
        </w:rPr>
        <w:t xml:space="preserve">. </w:t>
      </w:r>
      <w:r>
        <w:rPr>
          <w:b/>
          <w:bCs/>
          <w:color w:val="auto"/>
          <w:sz w:val="20"/>
          <w:szCs w:val="20"/>
        </w:rPr>
        <w:t>ERD</w:t>
      </w:r>
    </w:p>
    <w:p w14:paraId="03CFFC2F" w14:textId="56866BCE" w:rsidR="006C0628" w:rsidRDefault="00000000" w:rsidP="00DF6594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  <w:r>
        <w:rPr>
          <w:noProof/>
          <w:color w:val="000000"/>
        </w:rPr>
        <w:pict w14:anchorId="6834938F">
          <v:rect id="_x0000_s2061" style="position:absolute;left:0;text-align:left;margin-left:28.8pt;margin-top:10.65pt;width:453.55pt;height:75.85pt;z-index:251665408">
            <v:textbox style="mso-next-textbox:#_x0000_s2061">
              <w:txbxContent>
                <w:p w14:paraId="29E07D40" w14:textId="77777777" w:rsidR="006C0628" w:rsidRPr="005A7359" w:rsidRDefault="006C0628" w:rsidP="006C0628">
                  <w:pPr>
                    <w:spacing w:line="360" w:lineRule="auto"/>
                    <w:jc w:val="both"/>
                    <w:rPr>
                      <w:b/>
                      <w:bCs/>
                      <w:u w:val="single"/>
                    </w:rPr>
                  </w:pPr>
                  <w:r w:rsidRPr="005A7359">
                    <w:rPr>
                      <w:b/>
                      <w:bCs/>
                      <w:u w:val="single"/>
                    </w:rPr>
                    <w:t>Notes</w:t>
                  </w:r>
                </w:p>
                <w:p w14:paraId="2431B680" w14:textId="6D8A6587" w:rsidR="006C0628" w:rsidRPr="005A7359" w:rsidRDefault="006C0628" w:rsidP="006C0628">
                  <w:pPr>
                    <w:pStyle w:val="ListParagraph"/>
                    <w:numPr>
                      <w:ilvl w:val="0"/>
                      <w:numId w:val="21"/>
                    </w:numPr>
                    <w:spacing w:after="160" w:line="360" w:lineRule="auto"/>
                    <w:ind w:left="426" w:hanging="426"/>
                    <w:jc w:val="both"/>
                  </w:pPr>
                  <w:r w:rsidRPr="005A7359">
                    <w:t xml:space="preserve">Open </w:t>
                  </w:r>
                  <w:r w:rsidRPr="005A7359">
                    <w:rPr>
                      <w:b/>
                      <w:bCs/>
                    </w:rPr>
                    <w:t>create+insert.sql</w:t>
                  </w:r>
                  <w:r w:rsidRPr="005A7359">
                    <w:t xml:space="preserve"> file (attached with the case), then </w:t>
                  </w:r>
                  <w:r w:rsidRPr="005A7359">
                    <w:rPr>
                      <w:b/>
                      <w:bCs/>
                    </w:rPr>
                    <w:t>execute</w:t>
                  </w:r>
                  <w:r w:rsidRPr="005A7359">
                    <w:t xml:space="preserve"> the file on </w:t>
                  </w:r>
                  <w:r>
                    <w:rPr>
                      <w:b/>
                      <w:bCs/>
                    </w:rPr>
                    <w:t>MySQL</w:t>
                  </w:r>
                  <w:r w:rsidR="00E5689D">
                    <w:rPr>
                      <w:b/>
                      <w:bCs/>
                    </w:rPr>
                    <w:t>.</w:t>
                  </w:r>
                </w:p>
                <w:p w14:paraId="22331376" w14:textId="3A5F1B7A" w:rsidR="006C0628" w:rsidRPr="005A7359" w:rsidRDefault="006C0628" w:rsidP="006C0628">
                  <w:pPr>
                    <w:pStyle w:val="ListParagraph"/>
                    <w:numPr>
                      <w:ilvl w:val="0"/>
                      <w:numId w:val="21"/>
                    </w:numPr>
                    <w:spacing w:after="160" w:line="360" w:lineRule="auto"/>
                    <w:ind w:left="426" w:hanging="426"/>
                    <w:jc w:val="both"/>
                  </w:pPr>
                  <w:r w:rsidRPr="005A7359">
                    <w:t xml:space="preserve">Please </w:t>
                  </w:r>
                  <w:r w:rsidRPr="005A7359">
                    <w:rPr>
                      <w:b/>
                      <w:bCs/>
                    </w:rPr>
                    <w:t>include the number of the question</w:t>
                  </w:r>
                  <w:r w:rsidRPr="005A7359">
                    <w:t xml:space="preserve"> in you</w:t>
                  </w:r>
                  <w:r w:rsidR="00622BEF">
                    <w:t>r</w:t>
                  </w:r>
                  <w:r w:rsidRPr="005A7359">
                    <w:t xml:space="preserve"> answer SQL file. </w:t>
                  </w:r>
                </w:p>
                <w:p w14:paraId="48EF92D3" w14:textId="77777777" w:rsidR="006C0628" w:rsidRDefault="006C0628"/>
              </w:txbxContent>
            </v:textbox>
          </v:rect>
        </w:pict>
      </w:r>
    </w:p>
    <w:p w14:paraId="46208A0F" w14:textId="56375389" w:rsidR="006C0628" w:rsidRDefault="006C0628" w:rsidP="00DF6594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14:paraId="238C88D6" w14:textId="616A39F4" w:rsidR="006C0628" w:rsidRDefault="006C0628" w:rsidP="00DF6594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14:paraId="6D2D71D6" w14:textId="40D9F839" w:rsidR="006C0628" w:rsidRDefault="006C0628" w:rsidP="00830402">
      <w:pPr>
        <w:spacing w:line="360" w:lineRule="auto"/>
        <w:jc w:val="both"/>
        <w:rPr>
          <w:color w:val="000000"/>
          <w:shd w:val="clear" w:color="auto" w:fill="FFFFFF"/>
        </w:rPr>
      </w:pPr>
    </w:p>
    <w:p w14:paraId="05147475" w14:textId="7CC4667F" w:rsidR="00830402" w:rsidRDefault="00830402" w:rsidP="00830402">
      <w:pPr>
        <w:spacing w:line="360" w:lineRule="auto"/>
        <w:jc w:val="both"/>
        <w:rPr>
          <w:color w:val="000000"/>
          <w:shd w:val="clear" w:color="auto" w:fill="FFFFFF"/>
        </w:rPr>
      </w:pPr>
    </w:p>
    <w:p w14:paraId="2B4C3171" w14:textId="25117C91" w:rsidR="00830402" w:rsidRDefault="00830402" w:rsidP="00830402">
      <w:pPr>
        <w:spacing w:line="360" w:lineRule="auto"/>
        <w:jc w:val="both"/>
        <w:rPr>
          <w:color w:val="000000"/>
          <w:shd w:val="clear" w:color="auto" w:fill="FFFFFF"/>
        </w:rPr>
      </w:pPr>
    </w:p>
    <w:p w14:paraId="2AE48937" w14:textId="77777777" w:rsidR="00830402" w:rsidRDefault="00830402" w:rsidP="00830402">
      <w:pPr>
        <w:spacing w:line="360" w:lineRule="auto"/>
        <w:jc w:val="both"/>
        <w:rPr>
          <w:color w:val="000000"/>
          <w:shd w:val="clear" w:color="auto" w:fill="FFFFFF"/>
        </w:rPr>
      </w:pPr>
    </w:p>
    <w:p w14:paraId="3E6D8475" w14:textId="77777777" w:rsidR="006C0628" w:rsidRPr="00FF12BE" w:rsidRDefault="006C0628" w:rsidP="00DF6594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14:paraId="348F556B" w14:textId="77777777" w:rsidR="00FF12BE" w:rsidRDefault="00561B20" w:rsidP="008604CD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 w:rsidRPr="00E01FB0">
        <w:rPr>
          <w:b/>
          <w:bCs/>
        </w:rPr>
        <w:lastRenderedPageBreak/>
        <w:t>Import</w:t>
      </w:r>
      <w:r>
        <w:t xml:space="preserve"> and </w:t>
      </w:r>
      <w:r w:rsidRPr="00E01FB0">
        <w:rPr>
          <w:b/>
          <w:bCs/>
        </w:rPr>
        <w:t>use</w:t>
      </w:r>
      <w:r>
        <w:t xml:space="preserve"> the database </w:t>
      </w:r>
      <w:r w:rsidRPr="00E01FB0">
        <w:rPr>
          <w:b/>
          <w:bCs/>
        </w:rPr>
        <w:t>using SQL query</w:t>
      </w:r>
      <w:r w:rsidR="0034570D" w:rsidRPr="00E01FB0">
        <w:t>.</w:t>
      </w:r>
    </w:p>
    <w:p w14:paraId="0F44388C" w14:textId="13C3248F" w:rsidR="00E01FB0" w:rsidRPr="008604CD" w:rsidRDefault="00E01FB0" w:rsidP="008604CD">
      <w:pPr>
        <w:pStyle w:val="ListParagraph"/>
        <w:ind w:left="360"/>
        <w:jc w:val="both"/>
        <w:rPr>
          <w:sz w:val="22"/>
          <w:szCs w:val="22"/>
        </w:rPr>
      </w:pPr>
    </w:p>
    <w:p w14:paraId="58E26DD9" w14:textId="0BD4FD99" w:rsidR="002C46E7" w:rsidRDefault="00E01FB0" w:rsidP="008604CD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 xml:space="preserve">Display </w:t>
      </w:r>
      <w:r w:rsidRPr="002C46E7">
        <w:rPr>
          <w:b/>
          <w:bCs/>
        </w:rPr>
        <w:t>TransactionID, StaffID, StaffName, and StaffSalary</w:t>
      </w:r>
      <w:r>
        <w:t xml:space="preserve"> for every transaction that was handled by a staff whose </w:t>
      </w:r>
      <w:r w:rsidR="005B61CA">
        <w:rPr>
          <w:b/>
          <w:bCs/>
        </w:rPr>
        <w:t>name starts with</w:t>
      </w:r>
      <w:r>
        <w:t xml:space="preserve"> </w:t>
      </w:r>
      <w:r w:rsidRPr="002C46E7">
        <w:rPr>
          <w:b/>
          <w:bCs/>
        </w:rPr>
        <w:t>‘</w:t>
      </w:r>
      <w:r w:rsidR="005B61CA">
        <w:rPr>
          <w:b/>
          <w:bCs/>
        </w:rPr>
        <w:t>Ama</w:t>
      </w:r>
      <w:r w:rsidRPr="002C46E7">
        <w:rPr>
          <w:b/>
          <w:bCs/>
        </w:rPr>
        <w:t>’</w:t>
      </w:r>
      <w:r w:rsidR="005052B7">
        <w:t>.</w:t>
      </w:r>
    </w:p>
    <w:p w14:paraId="7EFD5CEA" w14:textId="671BCAAF" w:rsidR="002C46E7" w:rsidRPr="000D497E" w:rsidRDefault="002C46E7" w:rsidP="008604CD">
      <w:pPr>
        <w:pStyle w:val="ListParagraph"/>
        <w:spacing w:line="360" w:lineRule="auto"/>
        <w:ind w:left="851" w:hanging="426"/>
        <w:jc w:val="both"/>
        <w:rPr>
          <w:b/>
          <w:bCs/>
        </w:rPr>
      </w:pPr>
      <w:r w:rsidRPr="000D497E">
        <w:rPr>
          <w:b/>
          <w:bCs/>
        </w:rPr>
        <w:t>(LIKE)</w:t>
      </w:r>
    </w:p>
    <w:p w14:paraId="5227829D" w14:textId="77777777" w:rsidR="008E0066" w:rsidRDefault="007C4087" w:rsidP="008604CD">
      <w:pPr>
        <w:spacing w:line="360" w:lineRule="auto"/>
        <w:ind w:left="426"/>
        <w:jc w:val="both"/>
      </w:pPr>
      <w:r w:rsidRPr="007C4087">
        <w:rPr>
          <w:noProof/>
        </w:rPr>
        <w:drawing>
          <wp:inline distT="0" distB="0" distL="0" distR="0" wp14:anchorId="68E18D91" wp14:editId="438AD175">
            <wp:extent cx="3095625" cy="1078865"/>
            <wp:effectExtent l="19050" t="1905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8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A9925" w14:textId="77777777" w:rsidR="008604CD" w:rsidRPr="008604CD" w:rsidRDefault="008604CD" w:rsidP="008604CD">
      <w:pPr>
        <w:jc w:val="both"/>
        <w:rPr>
          <w:sz w:val="22"/>
          <w:szCs w:val="22"/>
        </w:rPr>
      </w:pPr>
    </w:p>
    <w:p w14:paraId="5737A5BE" w14:textId="74202DB6" w:rsidR="008E0066" w:rsidRDefault="007C4087" w:rsidP="008604CD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 xml:space="preserve">Display </w:t>
      </w:r>
      <w:r w:rsidRPr="008E0066">
        <w:rPr>
          <w:b/>
          <w:bCs/>
        </w:rPr>
        <w:t xml:space="preserve">Name </w:t>
      </w:r>
      <w:r>
        <w:t>(</w:t>
      </w:r>
      <w:r w:rsidR="00902162">
        <w:t>obtained</w:t>
      </w:r>
      <w:r>
        <w:t xml:space="preserve"> </w:t>
      </w:r>
      <w:r w:rsidR="00BF078B">
        <w:t>from</w:t>
      </w:r>
      <w:r>
        <w:t xml:space="preserve"> </w:t>
      </w:r>
      <w:r w:rsidR="00BF078B" w:rsidRPr="00B54B91">
        <w:rPr>
          <w:b/>
          <w:bCs/>
        </w:rPr>
        <w:t>CustomerName</w:t>
      </w:r>
      <w:r w:rsidR="00986324">
        <w:rPr>
          <w:b/>
          <w:bCs/>
        </w:rPr>
        <w:t xml:space="preserve"> </w:t>
      </w:r>
      <w:r w:rsidR="00986324">
        <w:t xml:space="preserve">in </w:t>
      </w:r>
      <w:r w:rsidR="00986324">
        <w:rPr>
          <w:b/>
          <w:bCs/>
        </w:rPr>
        <w:t>uppercase format</w:t>
      </w:r>
      <w:r w:rsidR="00BF078B">
        <w:t xml:space="preserve">), </w:t>
      </w:r>
      <w:r w:rsidR="00A34EE3" w:rsidRPr="008E0066">
        <w:rPr>
          <w:b/>
          <w:bCs/>
        </w:rPr>
        <w:t xml:space="preserve">Gender </w:t>
      </w:r>
      <w:r w:rsidR="00A34EE3">
        <w:t>(</w:t>
      </w:r>
      <w:r w:rsidR="00902162">
        <w:t>obtained</w:t>
      </w:r>
      <w:r w:rsidR="00A34EE3">
        <w:t xml:space="preserve"> </w:t>
      </w:r>
      <w:r w:rsidR="00BF078B">
        <w:t xml:space="preserve">from </w:t>
      </w:r>
      <w:r w:rsidR="00A34EE3" w:rsidRPr="00B54B91">
        <w:rPr>
          <w:b/>
          <w:bCs/>
        </w:rPr>
        <w:t>CustomerGender</w:t>
      </w:r>
      <w:r w:rsidR="00BF078B">
        <w:t xml:space="preserve">), and </w:t>
      </w:r>
      <w:r w:rsidR="00A34EE3" w:rsidRPr="008E0066">
        <w:rPr>
          <w:b/>
          <w:bCs/>
        </w:rPr>
        <w:t xml:space="preserve">Day </w:t>
      </w:r>
      <w:r w:rsidR="00A34EE3">
        <w:t>(</w:t>
      </w:r>
      <w:r w:rsidR="00902162">
        <w:t>obtained</w:t>
      </w:r>
      <w:r w:rsidR="00A34EE3">
        <w:t xml:space="preserve"> from </w:t>
      </w:r>
      <w:r w:rsidR="00E02684">
        <w:t xml:space="preserve">the </w:t>
      </w:r>
      <w:r w:rsidR="00E02684" w:rsidRPr="00E02684">
        <w:rPr>
          <w:b/>
          <w:bCs/>
        </w:rPr>
        <w:t>day of</w:t>
      </w:r>
      <w:r w:rsidR="00E02684">
        <w:t xml:space="preserve"> </w:t>
      </w:r>
      <w:r w:rsidR="00A34EE3" w:rsidRPr="00B54B91">
        <w:rPr>
          <w:b/>
          <w:bCs/>
        </w:rPr>
        <w:t>CustomerDOB</w:t>
      </w:r>
      <w:r w:rsidR="00BF078B">
        <w:t xml:space="preserve">) </w:t>
      </w:r>
      <w:r w:rsidR="00A34EE3">
        <w:t xml:space="preserve">for every </w:t>
      </w:r>
      <w:r w:rsidR="00A34EE3" w:rsidRPr="008E0066">
        <w:rPr>
          <w:b/>
          <w:bCs/>
        </w:rPr>
        <w:t xml:space="preserve">Customer </w:t>
      </w:r>
      <w:r w:rsidR="00A34EE3">
        <w:t xml:space="preserve">that was </w:t>
      </w:r>
      <w:r w:rsidR="00A34EE3" w:rsidRPr="008E0066">
        <w:rPr>
          <w:b/>
          <w:bCs/>
        </w:rPr>
        <w:t xml:space="preserve">born </w:t>
      </w:r>
      <w:r w:rsidR="008B7B9B">
        <w:rPr>
          <w:b/>
          <w:bCs/>
        </w:rPr>
        <w:t>after or</w:t>
      </w:r>
      <w:r w:rsidR="00A34EE3" w:rsidRPr="008E0066">
        <w:rPr>
          <w:b/>
          <w:bCs/>
        </w:rPr>
        <w:t xml:space="preserve"> in 1998</w:t>
      </w:r>
      <w:r w:rsidR="00A34EE3">
        <w:t>.</w:t>
      </w:r>
      <w:r w:rsidR="00BF078B">
        <w:t xml:space="preserve"> Then</w:t>
      </w:r>
      <w:r w:rsidR="00450158">
        <w:t>,</w:t>
      </w:r>
      <w:r w:rsidR="00BF078B">
        <w:t xml:space="preserve"> combine </w:t>
      </w:r>
      <w:r w:rsidR="00EB1EA7">
        <w:t xml:space="preserve">it </w:t>
      </w:r>
      <w:r w:rsidR="00BF078B">
        <w:t xml:space="preserve">with </w:t>
      </w:r>
      <w:r w:rsidR="00BF078B" w:rsidRPr="008E0066">
        <w:rPr>
          <w:b/>
          <w:bCs/>
        </w:rPr>
        <w:t xml:space="preserve">Name </w:t>
      </w:r>
      <w:r w:rsidR="00BF078B">
        <w:t xml:space="preserve">(obtained from </w:t>
      </w:r>
      <w:r w:rsidR="00BF078B" w:rsidRPr="00B54B91">
        <w:rPr>
          <w:b/>
          <w:bCs/>
        </w:rPr>
        <w:t>StaffName</w:t>
      </w:r>
      <w:r w:rsidR="001D15D3">
        <w:rPr>
          <w:b/>
          <w:bCs/>
        </w:rPr>
        <w:t xml:space="preserve"> </w:t>
      </w:r>
      <w:r w:rsidR="001D15D3">
        <w:t xml:space="preserve">in </w:t>
      </w:r>
      <w:r w:rsidR="001D15D3">
        <w:rPr>
          <w:b/>
          <w:bCs/>
        </w:rPr>
        <w:t>uppercase format</w:t>
      </w:r>
      <w:r w:rsidR="00BF078B">
        <w:t xml:space="preserve">), </w:t>
      </w:r>
      <w:r w:rsidR="00BF078B" w:rsidRPr="008E0066">
        <w:rPr>
          <w:b/>
          <w:bCs/>
        </w:rPr>
        <w:t xml:space="preserve">Gender </w:t>
      </w:r>
      <w:r w:rsidR="00BF078B">
        <w:t xml:space="preserve">(obtained from </w:t>
      </w:r>
      <w:r w:rsidR="00BF078B" w:rsidRPr="00B54B91">
        <w:rPr>
          <w:b/>
          <w:bCs/>
        </w:rPr>
        <w:t>StaffGender</w:t>
      </w:r>
      <w:r w:rsidR="00BF078B">
        <w:t xml:space="preserve">), and </w:t>
      </w:r>
      <w:r w:rsidR="00BF078B" w:rsidRPr="008E0066">
        <w:rPr>
          <w:b/>
          <w:bCs/>
        </w:rPr>
        <w:t xml:space="preserve">Day </w:t>
      </w:r>
      <w:r w:rsidR="00BF078B">
        <w:t xml:space="preserve">(obtained from </w:t>
      </w:r>
      <w:r w:rsidR="00104BC2">
        <w:t xml:space="preserve">the </w:t>
      </w:r>
      <w:r w:rsidR="00104BC2">
        <w:rPr>
          <w:b/>
          <w:bCs/>
        </w:rPr>
        <w:t xml:space="preserve">day of </w:t>
      </w:r>
      <w:r w:rsidR="00BF078B" w:rsidRPr="00B54B91">
        <w:rPr>
          <w:b/>
          <w:bCs/>
        </w:rPr>
        <w:t>StaffDOB</w:t>
      </w:r>
      <w:r w:rsidR="00BF078B">
        <w:t xml:space="preserve">) for every </w:t>
      </w:r>
      <w:r w:rsidR="00BA729E">
        <w:t xml:space="preserve">Staff </w:t>
      </w:r>
      <w:r w:rsidR="00BF078B">
        <w:t xml:space="preserve">that was </w:t>
      </w:r>
      <w:r w:rsidR="00BF078B" w:rsidRPr="008E0066">
        <w:rPr>
          <w:b/>
          <w:bCs/>
        </w:rPr>
        <w:t xml:space="preserve">born </w:t>
      </w:r>
      <w:r w:rsidR="00994391">
        <w:rPr>
          <w:b/>
          <w:bCs/>
        </w:rPr>
        <w:t>after</w:t>
      </w:r>
      <w:r w:rsidR="00BF078B" w:rsidRPr="008E0066">
        <w:rPr>
          <w:b/>
          <w:bCs/>
        </w:rPr>
        <w:t xml:space="preserve"> </w:t>
      </w:r>
      <w:r w:rsidR="00994391">
        <w:rPr>
          <w:b/>
          <w:bCs/>
        </w:rPr>
        <w:t xml:space="preserve">or </w:t>
      </w:r>
      <w:r w:rsidR="00BF078B" w:rsidRPr="008E0066">
        <w:rPr>
          <w:b/>
          <w:bCs/>
        </w:rPr>
        <w:t>in 1998</w:t>
      </w:r>
      <w:r w:rsidR="00BF078B">
        <w:t>.</w:t>
      </w:r>
    </w:p>
    <w:p w14:paraId="58C52E52" w14:textId="57D48FB6" w:rsidR="009A3B93" w:rsidRDefault="00165EA4" w:rsidP="008604CD">
      <w:pPr>
        <w:pStyle w:val="ListParagraph"/>
        <w:spacing w:line="360" w:lineRule="auto"/>
        <w:ind w:left="426"/>
        <w:jc w:val="both"/>
      </w:pPr>
      <w:r w:rsidRPr="008E0066">
        <w:rPr>
          <w:b/>
          <w:bCs/>
        </w:rPr>
        <w:t>(UNION, UPPER, DAY)</w:t>
      </w:r>
      <w:r w:rsidR="008E0066" w:rsidRPr="008E0066">
        <w:t xml:space="preserve"> </w:t>
      </w:r>
    </w:p>
    <w:p w14:paraId="109A2431" w14:textId="1A7E1106" w:rsidR="00FE5669" w:rsidRDefault="00FE5669" w:rsidP="008604CD">
      <w:pPr>
        <w:pStyle w:val="ListParagraph"/>
        <w:spacing w:line="360" w:lineRule="auto"/>
        <w:ind w:left="426"/>
        <w:jc w:val="both"/>
      </w:pPr>
      <w:r w:rsidRPr="008E0066">
        <w:rPr>
          <w:noProof/>
        </w:rPr>
        <w:drawing>
          <wp:inline distT="0" distB="0" distL="0" distR="0" wp14:anchorId="715FDA95" wp14:editId="0EF4764D">
            <wp:extent cx="1749425" cy="3038475"/>
            <wp:effectExtent l="19050" t="1905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3038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9478F" w14:textId="31434928" w:rsidR="00D56F0E" w:rsidRDefault="00D56F0E" w:rsidP="00D56F0E">
      <w:pPr>
        <w:pStyle w:val="ListParagraph"/>
        <w:spacing w:line="360" w:lineRule="auto"/>
        <w:ind w:left="360"/>
        <w:jc w:val="both"/>
      </w:pPr>
    </w:p>
    <w:p w14:paraId="7D5A4AC9" w14:textId="77777777" w:rsidR="008604CD" w:rsidRDefault="008604CD" w:rsidP="00D56F0E">
      <w:pPr>
        <w:pStyle w:val="ListParagraph"/>
        <w:spacing w:line="360" w:lineRule="auto"/>
        <w:ind w:left="360"/>
        <w:jc w:val="both"/>
      </w:pPr>
    </w:p>
    <w:p w14:paraId="7592A8D9" w14:textId="33CEDF40" w:rsidR="005B46C7" w:rsidRPr="008E0066" w:rsidRDefault="004B356C" w:rsidP="00423049">
      <w:pPr>
        <w:pStyle w:val="ListParagraph"/>
        <w:keepNext/>
        <w:numPr>
          <w:ilvl w:val="0"/>
          <w:numId w:val="20"/>
        </w:numPr>
        <w:spacing w:line="360" w:lineRule="auto"/>
        <w:ind w:left="426" w:hanging="426"/>
        <w:jc w:val="both"/>
        <w:rPr>
          <w:b/>
          <w:bCs/>
        </w:rPr>
      </w:pPr>
      <w:r w:rsidRPr="004B356C">
        <w:lastRenderedPageBreak/>
        <w:t>Display</w:t>
      </w:r>
      <w:r w:rsidRPr="008E0066">
        <w:rPr>
          <w:b/>
          <w:bCs/>
        </w:rPr>
        <w:t xml:space="preserve"> </w:t>
      </w:r>
      <w:r w:rsidR="00165EA4" w:rsidRPr="008E0066">
        <w:rPr>
          <w:b/>
          <w:bCs/>
        </w:rPr>
        <w:t>Name</w:t>
      </w:r>
      <w:r w:rsidR="00165EA4">
        <w:t xml:space="preserve"> (</w:t>
      </w:r>
      <w:r w:rsidR="00902162">
        <w:t>obtained</w:t>
      </w:r>
      <w:r w:rsidR="00165EA4">
        <w:t xml:space="preserve"> from</w:t>
      </w:r>
      <w:r w:rsidR="0095364A">
        <w:t xml:space="preserve"> </w:t>
      </w:r>
      <w:r w:rsidR="0095364A" w:rsidRPr="00AE3F8B">
        <w:rPr>
          <w:b/>
          <w:bCs/>
        </w:rPr>
        <w:t>CustomerName</w:t>
      </w:r>
      <w:r w:rsidR="004659CC">
        <w:rPr>
          <w:b/>
          <w:bCs/>
        </w:rPr>
        <w:t xml:space="preserve"> </w:t>
      </w:r>
      <w:r w:rsidR="004659CC">
        <w:t xml:space="preserve">in </w:t>
      </w:r>
      <w:r w:rsidR="004659CC">
        <w:rPr>
          <w:b/>
          <w:bCs/>
        </w:rPr>
        <w:t>lowercase format</w:t>
      </w:r>
      <w:r w:rsidR="0095364A">
        <w:t>)</w:t>
      </w:r>
      <w:r w:rsidR="005A4263">
        <w:t>,</w:t>
      </w:r>
      <w:r w:rsidR="0095364A">
        <w:t xml:space="preserve"> </w:t>
      </w:r>
      <w:r w:rsidRPr="008E0066">
        <w:rPr>
          <w:b/>
          <w:bCs/>
        </w:rPr>
        <w:t>Gender</w:t>
      </w:r>
      <w:r>
        <w:t xml:space="preserve"> (</w:t>
      </w:r>
      <w:r w:rsidR="00902162">
        <w:t>obtained</w:t>
      </w:r>
      <w:r>
        <w:t xml:space="preserve"> from</w:t>
      </w:r>
      <w:r w:rsidR="005A4263">
        <w:t xml:space="preserve"> </w:t>
      </w:r>
      <w:r w:rsidRPr="00AE3F8B">
        <w:rPr>
          <w:b/>
          <w:bCs/>
        </w:rPr>
        <w:t>CustomerGender</w:t>
      </w:r>
      <w:r>
        <w:t xml:space="preserve"> in </w:t>
      </w:r>
      <w:r w:rsidRPr="00AE3F8B">
        <w:rPr>
          <w:b/>
          <w:bCs/>
        </w:rPr>
        <w:t>lowercase</w:t>
      </w:r>
      <w:r w:rsidR="00F80C6A">
        <w:t xml:space="preserve"> </w:t>
      </w:r>
      <w:r w:rsidR="00F80C6A" w:rsidRPr="00D572C1">
        <w:rPr>
          <w:b/>
          <w:bCs/>
        </w:rPr>
        <w:t>format</w:t>
      </w:r>
      <w:r>
        <w:t>),</w:t>
      </w:r>
      <w:r w:rsidR="00656876">
        <w:t xml:space="preserve"> </w:t>
      </w:r>
      <w:r w:rsidR="00656876">
        <w:rPr>
          <w:b/>
          <w:bCs/>
        </w:rPr>
        <w:t>Email</w:t>
      </w:r>
      <w:r w:rsidR="00656876">
        <w:t xml:space="preserve"> (obtained from </w:t>
      </w:r>
      <w:r w:rsidR="00656876" w:rsidRPr="00656876">
        <w:rPr>
          <w:b/>
          <w:bCs/>
        </w:rPr>
        <w:t>CustomerEmail</w:t>
      </w:r>
      <w:r w:rsidR="00656876">
        <w:t>),</w:t>
      </w:r>
      <w:r>
        <w:t xml:space="preserve"> </w:t>
      </w:r>
      <w:r w:rsidRPr="008E0066">
        <w:rPr>
          <w:b/>
          <w:bCs/>
        </w:rPr>
        <w:t>Address</w:t>
      </w:r>
      <w:r>
        <w:t xml:space="preserve"> (</w:t>
      </w:r>
      <w:r w:rsidR="00902162">
        <w:t>obtained</w:t>
      </w:r>
      <w:r>
        <w:t xml:space="preserve"> from </w:t>
      </w:r>
      <w:r w:rsidRPr="00AE3F8B">
        <w:rPr>
          <w:b/>
          <w:bCs/>
        </w:rPr>
        <w:t>Custome</w:t>
      </w:r>
      <w:r w:rsidR="006744FA" w:rsidRPr="00AE3F8B">
        <w:rPr>
          <w:b/>
          <w:bCs/>
        </w:rPr>
        <w:t>rAddress</w:t>
      </w:r>
      <w:r>
        <w:t>),</w:t>
      </w:r>
      <w:r w:rsidR="00812889">
        <w:t xml:space="preserve"> and </w:t>
      </w:r>
      <w:r w:rsidR="00812889" w:rsidRPr="008E0066">
        <w:rPr>
          <w:b/>
          <w:bCs/>
        </w:rPr>
        <w:t>Date</w:t>
      </w:r>
      <w:r w:rsidR="00812889">
        <w:t xml:space="preserve"> (</w:t>
      </w:r>
      <w:r w:rsidR="00902162">
        <w:t>obtained</w:t>
      </w:r>
      <w:r w:rsidR="00812889">
        <w:t xml:space="preserve"> from </w:t>
      </w:r>
      <w:r w:rsidR="00812889" w:rsidRPr="00AE3F8B">
        <w:rPr>
          <w:b/>
          <w:bCs/>
        </w:rPr>
        <w:t>TransactionDate</w:t>
      </w:r>
      <w:r w:rsidR="00812889">
        <w:t>)</w:t>
      </w:r>
      <w:r>
        <w:t xml:space="preserve"> </w:t>
      </w:r>
      <w:r w:rsidR="00812889">
        <w:t xml:space="preserve">for every </w:t>
      </w:r>
      <w:r w:rsidR="00812889" w:rsidRPr="008E0066">
        <w:rPr>
          <w:b/>
          <w:bCs/>
        </w:rPr>
        <w:t>transaction</w:t>
      </w:r>
      <w:r w:rsidR="00812889">
        <w:t xml:space="preserve"> which </w:t>
      </w:r>
      <w:r w:rsidR="00812889" w:rsidRPr="008E0066">
        <w:rPr>
          <w:b/>
          <w:bCs/>
        </w:rPr>
        <w:t xml:space="preserve">occurred in 2021 </w:t>
      </w:r>
      <w:r w:rsidR="00812889">
        <w:t xml:space="preserve">and </w:t>
      </w:r>
      <w:r w:rsidR="0081632C">
        <w:t xml:space="preserve">done by </w:t>
      </w:r>
      <w:r w:rsidR="007B5D3F">
        <w:t>cust</w:t>
      </w:r>
      <w:r w:rsidR="0037795C">
        <w:t>ome</w:t>
      </w:r>
      <w:r w:rsidR="007B5D3F">
        <w:t xml:space="preserve">r whose </w:t>
      </w:r>
      <w:r w:rsidR="007B5D3F">
        <w:rPr>
          <w:b/>
          <w:bCs/>
        </w:rPr>
        <w:t>e</w:t>
      </w:r>
      <w:r w:rsidR="00812889" w:rsidRPr="008E0066">
        <w:rPr>
          <w:b/>
          <w:bCs/>
        </w:rPr>
        <w:t>mail</w:t>
      </w:r>
      <w:r w:rsidR="00812889">
        <w:t xml:space="preserve"> contains </w:t>
      </w:r>
      <w:r w:rsidR="00812889" w:rsidRPr="008E0066">
        <w:rPr>
          <w:b/>
          <w:bCs/>
        </w:rPr>
        <w:t>‘wordpress’</w:t>
      </w:r>
      <w:r w:rsidR="005B46C7" w:rsidRPr="008E0066">
        <w:rPr>
          <w:b/>
          <w:bCs/>
        </w:rPr>
        <w:t xml:space="preserve">. </w:t>
      </w:r>
      <w:r w:rsidR="005B46C7">
        <w:t xml:space="preserve">Then, combine </w:t>
      </w:r>
      <w:r w:rsidR="007155D9">
        <w:t xml:space="preserve">it </w:t>
      </w:r>
      <w:r w:rsidR="005B46C7">
        <w:t xml:space="preserve">with </w:t>
      </w:r>
      <w:r w:rsidR="005B46C7" w:rsidRPr="008E0066">
        <w:rPr>
          <w:b/>
          <w:bCs/>
        </w:rPr>
        <w:t>Name</w:t>
      </w:r>
      <w:r w:rsidR="005B46C7">
        <w:t xml:space="preserve"> (obtained from </w:t>
      </w:r>
      <w:r w:rsidR="005B46C7" w:rsidRPr="00AE3F8B">
        <w:rPr>
          <w:b/>
          <w:bCs/>
        </w:rPr>
        <w:t>StaffName</w:t>
      </w:r>
      <w:r w:rsidR="007155D9">
        <w:rPr>
          <w:b/>
          <w:bCs/>
        </w:rPr>
        <w:t xml:space="preserve"> </w:t>
      </w:r>
      <w:r w:rsidR="007155D9">
        <w:t xml:space="preserve">in </w:t>
      </w:r>
      <w:r w:rsidR="007155D9">
        <w:rPr>
          <w:b/>
          <w:bCs/>
        </w:rPr>
        <w:t>lowercase format</w:t>
      </w:r>
      <w:r w:rsidR="005B46C7">
        <w:t xml:space="preserve">), </w:t>
      </w:r>
      <w:r w:rsidR="005B46C7" w:rsidRPr="008E0066">
        <w:rPr>
          <w:b/>
          <w:bCs/>
        </w:rPr>
        <w:t>Gender</w:t>
      </w:r>
      <w:r w:rsidR="005B46C7">
        <w:t xml:space="preserve"> (obtained from </w:t>
      </w:r>
      <w:r w:rsidR="005B46C7" w:rsidRPr="00AE3F8B">
        <w:rPr>
          <w:b/>
          <w:bCs/>
        </w:rPr>
        <w:t>StaffGender</w:t>
      </w:r>
      <w:r w:rsidR="005B46C7">
        <w:t xml:space="preserve"> in </w:t>
      </w:r>
      <w:r w:rsidR="005B46C7" w:rsidRPr="00AE3F8B">
        <w:rPr>
          <w:b/>
          <w:bCs/>
        </w:rPr>
        <w:t>lowercase</w:t>
      </w:r>
      <w:r w:rsidR="005B46C7">
        <w:t xml:space="preserve"> </w:t>
      </w:r>
      <w:r w:rsidR="005B46C7" w:rsidRPr="00E5499A">
        <w:rPr>
          <w:b/>
          <w:bCs/>
        </w:rPr>
        <w:t>format</w:t>
      </w:r>
      <w:r w:rsidR="005B46C7">
        <w:t xml:space="preserve">), </w:t>
      </w:r>
      <w:r w:rsidR="00AB3238">
        <w:rPr>
          <w:b/>
          <w:bCs/>
        </w:rPr>
        <w:t>Email</w:t>
      </w:r>
      <w:r w:rsidR="00AB3238">
        <w:t xml:space="preserve"> (obtained from </w:t>
      </w:r>
      <w:r w:rsidR="00AB3238" w:rsidRPr="00656876">
        <w:rPr>
          <w:b/>
          <w:bCs/>
        </w:rPr>
        <w:t>CustomerEmail</w:t>
      </w:r>
      <w:r w:rsidR="00AB3238">
        <w:t xml:space="preserve">), </w:t>
      </w:r>
      <w:r w:rsidR="005B46C7" w:rsidRPr="008E0066">
        <w:rPr>
          <w:b/>
          <w:bCs/>
        </w:rPr>
        <w:t>Address</w:t>
      </w:r>
      <w:r w:rsidR="005B46C7">
        <w:t xml:space="preserve"> (obtained from </w:t>
      </w:r>
      <w:r w:rsidR="005B46C7" w:rsidRPr="00AE3F8B">
        <w:rPr>
          <w:b/>
          <w:bCs/>
        </w:rPr>
        <w:t>StaffAddress</w:t>
      </w:r>
      <w:r w:rsidR="005B46C7">
        <w:t xml:space="preserve">), and </w:t>
      </w:r>
      <w:r w:rsidR="005B46C7" w:rsidRPr="008E0066">
        <w:rPr>
          <w:b/>
          <w:bCs/>
        </w:rPr>
        <w:t>Date</w:t>
      </w:r>
      <w:r w:rsidR="005B46C7">
        <w:t xml:space="preserve"> (obtained from </w:t>
      </w:r>
      <w:r w:rsidR="005B46C7" w:rsidRPr="00AE3F8B">
        <w:rPr>
          <w:b/>
          <w:bCs/>
        </w:rPr>
        <w:t>TransactionDate</w:t>
      </w:r>
      <w:r w:rsidR="005B46C7">
        <w:t xml:space="preserve">) for every </w:t>
      </w:r>
      <w:r w:rsidR="005B46C7" w:rsidRPr="008E0066">
        <w:rPr>
          <w:b/>
          <w:bCs/>
        </w:rPr>
        <w:t>transaction</w:t>
      </w:r>
      <w:r w:rsidR="005B46C7">
        <w:t xml:space="preserve"> which </w:t>
      </w:r>
      <w:r w:rsidR="005B46C7" w:rsidRPr="008E0066">
        <w:rPr>
          <w:b/>
          <w:bCs/>
        </w:rPr>
        <w:t xml:space="preserve">occurred in 2021 </w:t>
      </w:r>
      <w:r w:rsidR="005B46C7">
        <w:t>and</w:t>
      </w:r>
      <w:r w:rsidR="00A62022">
        <w:t xml:space="preserve"> </w:t>
      </w:r>
      <w:r w:rsidR="00E5499A">
        <w:t xml:space="preserve">handled by </w:t>
      </w:r>
      <w:r w:rsidR="00A62022">
        <w:t xml:space="preserve">staff whose </w:t>
      </w:r>
      <w:r w:rsidR="00A62022">
        <w:rPr>
          <w:b/>
          <w:bCs/>
        </w:rPr>
        <w:t>e</w:t>
      </w:r>
      <w:r w:rsidR="005B46C7" w:rsidRPr="008E0066">
        <w:rPr>
          <w:b/>
          <w:bCs/>
        </w:rPr>
        <w:t xml:space="preserve">mail </w:t>
      </w:r>
      <w:r w:rsidR="005B46C7">
        <w:t xml:space="preserve">contains </w:t>
      </w:r>
      <w:r w:rsidR="005B46C7" w:rsidRPr="008E0066">
        <w:rPr>
          <w:b/>
          <w:bCs/>
        </w:rPr>
        <w:t>‘amazon’.</w:t>
      </w:r>
    </w:p>
    <w:p w14:paraId="319FD6E4" w14:textId="31793A3B" w:rsidR="009A3B93" w:rsidRPr="003A4E96" w:rsidRDefault="00812889" w:rsidP="00423049">
      <w:pPr>
        <w:keepNext/>
        <w:spacing w:line="360" w:lineRule="auto"/>
        <w:ind w:left="426"/>
        <w:jc w:val="both"/>
        <w:rPr>
          <w:b/>
          <w:bCs/>
        </w:rPr>
      </w:pPr>
      <w:r>
        <w:rPr>
          <w:b/>
          <w:bCs/>
        </w:rPr>
        <w:t>(LOWER, YEAR, LOCATE</w:t>
      </w:r>
      <w:r w:rsidR="00BA1DEC">
        <w:rPr>
          <w:b/>
          <w:bCs/>
        </w:rPr>
        <w:t>, UNION</w:t>
      </w:r>
      <w:r>
        <w:rPr>
          <w:b/>
          <w:bCs/>
        </w:rPr>
        <w:t>)</w:t>
      </w:r>
    </w:p>
    <w:p w14:paraId="51796D22" w14:textId="7FFA052A" w:rsidR="00165EA4" w:rsidRDefault="00165EA4" w:rsidP="00423049">
      <w:pPr>
        <w:pStyle w:val="ListParagraph"/>
        <w:keepNext/>
        <w:spacing w:line="360" w:lineRule="auto"/>
        <w:ind w:left="426"/>
        <w:jc w:val="both"/>
      </w:pPr>
      <w:r w:rsidRPr="00165EA4">
        <w:rPr>
          <w:noProof/>
        </w:rPr>
        <w:drawing>
          <wp:inline distT="0" distB="0" distL="0" distR="0" wp14:anchorId="4F4AAF6F" wp14:editId="5E12CE9B">
            <wp:extent cx="4606112" cy="820892"/>
            <wp:effectExtent l="19050" t="1905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892" cy="822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5265A" w14:textId="1BBD1B8C" w:rsidR="000D7A5C" w:rsidRPr="00423049" w:rsidRDefault="000D7A5C" w:rsidP="00423049">
      <w:pPr>
        <w:pStyle w:val="ListParagraph"/>
        <w:keepNext/>
        <w:ind w:left="360"/>
        <w:jc w:val="both"/>
        <w:rPr>
          <w:sz w:val="22"/>
          <w:szCs w:val="22"/>
        </w:rPr>
      </w:pPr>
    </w:p>
    <w:p w14:paraId="40D67CF6" w14:textId="4E465ADA" w:rsidR="000D7A5C" w:rsidRDefault="001977E4" w:rsidP="00423049">
      <w:pPr>
        <w:pStyle w:val="ListParagraph"/>
        <w:keepNext/>
        <w:numPr>
          <w:ilvl w:val="0"/>
          <w:numId w:val="20"/>
        </w:numPr>
        <w:spacing w:line="360" w:lineRule="auto"/>
        <w:ind w:left="426" w:hanging="426"/>
        <w:jc w:val="both"/>
      </w:pPr>
      <w:r w:rsidRPr="001977E4">
        <w:rPr>
          <w:b/>
          <w:bCs/>
        </w:rPr>
        <w:t>Add</w:t>
      </w:r>
      <w:r w:rsidR="00893EE1">
        <w:rPr>
          <w:b/>
          <w:bCs/>
        </w:rPr>
        <w:t xml:space="preserve"> </w:t>
      </w:r>
      <w:r w:rsidR="00893EE1">
        <w:t xml:space="preserve">a constraint called </w:t>
      </w:r>
      <w:r w:rsidR="00893EE1" w:rsidRPr="00F625A2">
        <w:rPr>
          <w:b/>
          <w:bCs/>
        </w:rPr>
        <w:t>‘CHK_Salary’</w:t>
      </w:r>
      <w:r w:rsidR="00893EE1">
        <w:t xml:space="preserve"> </w:t>
      </w:r>
      <w:r w:rsidR="00F625A2">
        <w:t>for</w:t>
      </w:r>
      <w:r w:rsidR="00893EE1">
        <w:t xml:space="preserve"> </w:t>
      </w:r>
      <w:r w:rsidR="00893EE1" w:rsidRPr="00893EE1">
        <w:rPr>
          <w:b/>
          <w:bCs/>
        </w:rPr>
        <w:t>MsStaff</w:t>
      </w:r>
      <w:r w:rsidR="00893EE1">
        <w:t xml:space="preserve"> to validate that</w:t>
      </w:r>
      <w:r w:rsidR="00F625A2">
        <w:t xml:space="preserve"> every </w:t>
      </w:r>
      <w:r w:rsidR="00F625A2" w:rsidRPr="00F625A2">
        <w:rPr>
          <w:b/>
          <w:bCs/>
        </w:rPr>
        <w:t>StaffSalary</w:t>
      </w:r>
      <w:r w:rsidR="00F625A2">
        <w:rPr>
          <w:b/>
          <w:bCs/>
        </w:rPr>
        <w:t xml:space="preserve"> </w:t>
      </w:r>
      <w:r w:rsidR="00F625A2">
        <w:t xml:space="preserve">inserted is </w:t>
      </w:r>
      <w:r w:rsidR="00F625A2" w:rsidRPr="00EC68FF">
        <w:rPr>
          <w:b/>
          <w:bCs/>
        </w:rPr>
        <w:t>at least 4000000</w:t>
      </w:r>
      <w:r w:rsidR="00B03C1A">
        <w:t>.</w:t>
      </w:r>
    </w:p>
    <w:p w14:paraId="44B8C814" w14:textId="4A0515F7" w:rsidR="00B03C1A" w:rsidRDefault="00B03C1A" w:rsidP="00423049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 w:rsidRPr="00B03C1A">
        <w:rPr>
          <w:b/>
          <w:bCs/>
        </w:rPr>
        <w:t>(ALTER TABLE, ADD CONSTRAINT, CHECK</w:t>
      </w:r>
      <w:r w:rsidR="00EB1EA7">
        <w:rPr>
          <w:b/>
          <w:bCs/>
        </w:rPr>
        <w:t>)</w:t>
      </w:r>
    </w:p>
    <w:p w14:paraId="232C82A8" w14:textId="54BD3E7C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7B130EE2" w14:textId="252EED43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1450F23E" w14:textId="0069F245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7B7FE7F3" w14:textId="74F25FE5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1155BDC5" w14:textId="215DDF7F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2953D611" w14:textId="1048163B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388996EC" w14:textId="116FAC23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042B6A60" w14:textId="109C8612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5FD025EC" w14:textId="4F4BB037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25B413E3" w14:textId="086BA025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23EB5328" w14:textId="15E1E35A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15DBA18E" w14:textId="25D17E5C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70E9449E" w14:textId="3FFA6041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034B6506" w14:textId="77777777" w:rsidR="00032828" w:rsidRDefault="00032828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22AE1CB9" w14:textId="3E8B531F" w:rsidR="00650B43" w:rsidRPr="007740A4" w:rsidRDefault="009B5957" w:rsidP="00F65DF3">
      <w:pPr>
        <w:pStyle w:val="ListParagraph"/>
        <w:keepNext/>
        <w:numPr>
          <w:ilvl w:val="0"/>
          <w:numId w:val="20"/>
        </w:numPr>
        <w:spacing w:line="360" w:lineRule="auto"/>
        <w:ind w:left="426" w:hanging="426"/>
        <w:jc w:val="both"/>
        <w:rPr>
          <w:b/>
          <w:bCs/>
        </w:rPr>
      </w:pPr>
      <w:r w:rsidRPr="009B5957">
        <w:rPr>
          <w:b/>
          <w:bCs/>
        </w:rPr>
        <w:lastRenderedPageBreak/>
        <w:t>Update StaffSalary</w:t>
      </w:r>
      <w:r>
        <w:rPr>
          <w:b/>
          <w:bCs/>
        </w:rPr>
        <w:t xml:space="preserve"> </w:t>
      </w:r>
      <w:r w:rsidR="007740A4">
        <w:t xml:space="preserve">from </w:t>
      </w:r>
      <w:r w:rsidR="007740A4" w:rsidRPr="007740A4">
        <w:rPr>
          <w:b/>
          <w:bCs/>
        </w:rPr>
        <w:t>MsStaff</w:t>
      </w:r>
      <w:r w:rsidR="007740A4">
        <w:rPr>
          <w:b/>
          <w:bCs/>
        </w:rPr>
        <w:t xml:space="preserve"> </w:t>
      </w:r>
      <w:r w:rsidR="00D93969">
        <w:t xml:space="preserve">by </w:t>
      </w:r>
      <w:r w:rsidR="00D93969" w:rsidRPr="00D93969">
        <w:rPr>
          <w:b/>
          <w:bCs/>
        </w:rPr>
        <w:t>adding 2000000 to StaffSalary</w:t>
      </w:r>
      <w:r w:rsidR="00D93969">
        <w:t xml:space="preserve"> </w:t>
      </w:r>
      <w:r w:rsidR="007740A4">
        <w:t xml:space="preserve">for every Staff </w:t>
      </w:r>
      <w:r w:rsidR="0044098A">
        <w:t xml:space="preserve">whose </w:t>
      </w:r>
      <w:r w:rsidR="007740A4">
        <w:t xml:space="preserve">born </w:t>
      </w:r>
      <w:r w:rsidR="007740A4" w:rsidRPr="00EC68FF">
        <w:rPr>
          <w:b/>
          <w:bCs/>
        </w:rPr>
        <w:t>after 1995</w:t>
      </w:r>
      <w:r w:rsidR="007740A4">
        <w:t xml:space="preserve"> and their </w:t>
      </w:r>
      <w:r w:rsidR="007740A4" w:rsidRPr="00B959C8">
        <w:rPr>
          <w:b/>
          <w:bCs/>
        </w:rPr>
        <w:t>address</w:t>
      </w:r>
      <w:r w:rsidR="0044098A">
        <w:rPr>
          <w:b/>
          <w:bCs/>
        </w:rPr>
        <w:t xml:space="preserve"> </w:t>
      </w:r>
      <w:r w:rsidR="0044098A">
        <w:t>contains ‘</w:t>
      </w:r>
      <w:r w:rsidR="0044098A">
        <w:rPr>
          <w:b/>
          <w:bCs/>
        </w:rPr>
        <w:t>Circle</w:t>
      </w:r>
      <w:r w:rsidR="0044098A">
        <w:t>’</w:t>
      </w:r>
      <w:r w:rsidR="0044098A">
        <w:rPr>
          <w:b/>
          <w:bCs/>
        </w:rPr>
        <w:t xml:space="preserve"> </w:t>
      </w:r>
      <w:r w:rsidR="0044098A">
        <w:t>word</w:t>
      </w:r>
      <w:r w:rsidR="007740A4">
        <w:t>.</w:t>
      </w:r>
    </w:p>
    <w:p w14:paraId="01C26927" w14:textId="77777777" w:rsidR="00D41AC0" w:rsidRPr="00657FD8" w:rsidRDefault="007740A4" w:rsidP="00F65DF3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 w:rsidRPr="00657FD8">
        <w:rPr>
          <w:b/>
          <w:bCs/>
        </w:rPr>
        <w:t>(YEAR, LIKE)</w:t>
      </w:r>
    </w:p>
    <w:p w14:paraId="748B1456" w14:textId="6A1AEFB0" w:rsidR="00032828" w:rsidRPr="00032828" w:rsidRDefault="002E7CC9" w:rsidP="00F65DF3">
      <w:pPr>
        <w:pStyle w:val="ListParagraph"/>
        <w:keepNext/>
        <w:spacing w:line="360" w:lineRule="auto"/>
        <w:ind w:left="426"/>
        <w:jc w:val="both"/>
        <w:rPr>
          <w:b/>
          <w:bCs/>
          <w:u w:val="single"/>
        </w:rPr>
      </w:pPr>
      <w:r w:rsidRPr="00032828">
        <w:rPr>
          <w:b/>
          <w:bCs/>
          <w:u w:val="single"/>
        </w:rPr>
        <w:t>Before</w:t>
      </w:r>
    </w:p>
    <w:p w14:paraId="2C09DD9E" w14:textId="3A31413C" w:rsidR="002A6C49" w:rsidRPr="00032828" w:rsidRDefault="00000000" w:rsidP="00F65DF3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>
        <w:rPr>
          <w:noProof/>
        </w:rPr>
        <w:pict w14:anchorId="6FFAA333">
          <v:rect id="_x0000_s2065" style="position:absolute;left:0;text-align:left;margin-left:22.65pt;margin-top:204.95pt;width:398.7pt;height:16.2pt;z-index:251667456" filled="f" strokecolor="red" strokeweight="1.5pt"/>
        </w:pict>
      </w:r>
      <w:r>
        <w:rPr>
          <w:noProof/>
        </w:rPr>
        <w:pict w14:anchorId="6FFAA333">
          <v:rect id="_x0000_s2064" style="position:absolute;left:0;text-align:left;margin-left:22.65pt;margin-top:101.4pt;width:398.7pt;height:16.2pt;z-index:251666432" filled="f" strokecolor="red" strokeweight="1.5pt"/>
        </w:pict>
      </w:r>
      <w:r w:rsidR="00032828" w:rsidRPr="002E7CC9">
        <w:rPr>
          <w:noProof/>
        </w:rPr>
        <w:drawing>
          <wp:inline distT="0" distB="0" distL="0" distR="0" wp14:anchorId="5B6403EC" wp14:editId="5885D0CE">
            <wp:extent cx="5061834" cy="3170169"/>
            <wp:effectExtent l="19050" t="19050" r="571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6"/>
                    <a:stretch/>
                  </pic:blipFill>
                  <pic:spPr bwMode="auto">
                    <a:xfrm>
                      <a:off x="0" y="0"/>
                      <a:ext cx="5080250" cy="31817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9597" w14:textId="6A06B7F7" w:rsidR="00032828" w:rsidRPr="00032828" w:rsidRDefault="002E7CC9" w:rsidP="00F65DF3">
      <w:pPr>
        <w:pStyle w:val="ListParagraph"/>
        <w:keepNext/>
        <w:spacing w:line="360" w:lineRule="auto"/>
        <w:ind w:left="426"/>
        <w:jc w:val="both"/>
        <w:rPr>
          <w:b/>
          <w:bCs/>
          <w:u w:val="single"/>
        </w:rPr>
      </w:pPr>
      <w:r w:rsidRPr="00032828">
        <w:rPr>
          <w:b/>
          <w:bCs/>
          <w:u w:val="single"/>
        </w:rPr>
        <w:t>After</w:t>
      </w:r>
    </w:p>
    <w:p w14:paraId="2BC43372" w14:textId="65809ABE" w:rsidR="00032828" w:rsidRDefault="00000000" w:rsidP="00F65DF3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>
        <w:rPr>
          <w:b/>
          <w:bCs/>
          <w:noProof/>
        </w:rPr>
        <w:pict w14:anchorId="6FFAA333">
          <v:rect id="_x0000_s2067" style="position:absolute;left:0;text-align:left;margin-left:22.4pt;margin-top:204.65pt;width:398.7pt;height:16.2pt;z-index:251669504" filled="f" strokecolor="red" strokeweight="1.5pt"/>
        </w:pict>
      </w:r>
      <w:r>
        <w:rPr>
          <w:b/>
          <w:bCs/>
          <w:noProof/>
        </w:rPr>
        <w:pict w14:anchorId="6FFAA333">
          <v:rect id="_x0000_s2066" style="position:absolute;left:0;text-align:left;margin-left:22.65pt;margin-top:101pt;width:398.7pt;height:16.2pt;z-index:251668480" filled="f" strokecolor="red" strokeweight="1.5pt"/>
        </w:pict>
      </w:r>
      <w:r w:rsidR="00032828" w:rsidRPr="002B34F2">
        <w:rPr>
          <w:b/>
          <w:bCs/>
          <w:noProof/>
        </w:rPr>
        <w:drawing>
          <wp:inline distT="0" distB="0" distL="0" distR="0" wp14:anchorId="29D0110A" wp14:editId="023928C6">
            <wp:extent cx="5061600" cy="3005350"/>
            <wp:effectExtent l="19050" t="19050" r="5715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5"/>
                    <a:stretch/>
                  </pic:blipFill>
                  <pic:spPr bwMode="auto">
                    <a:xfrm>
                      <a:off x="0" y="0"/>
                      <a:ext cx="5061600" cy="30053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D8C8A" w14:textId="1B72A8D5" w:rsidR="002E7CC9" w:rsidRDefault="002E7CC9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18C3A668" w14:textId="6598C82F" w:rsidR="009B5957" w:rsidRDefault="003B1765" w:rsidP="003033B7">
      <w:pPr>
        <w:pStyle w:val="ListParagraph"/>
        <w:keepNext/>
        <w:numPr>
          <w:ilvl w:val="0"/>
          <w:numId w:val="20"/>
        </w:numPr>
        <w:spacing w:line="360" w:lineRule="auto"/>
        <w:ind w:left="426" w:hanging="426"/>
        <w:jc w:val="both"/>
        <w:rPr>
          <w:b/>
          <w:bCs/>
        </w:rPr>
      </w:pPr>
      <w:r>
        <w:lastRenderedPageBreak/>
        <w:t xml:space="preserve">Display </w:t>
      </w:r>
      <w:r w:rsidRPr="003B1765">
        <w:rPr>
          <w:b/>
          <w:bCs/>
        </w:rPr>
        <w:t>TransactionCode</w:t>
      </w:r>
      <w:r>
        <w:rPr>
          <w:b/>
          <w:bCs/>
        </w:rPr>
        <w:t xml:space="preserve"> </w:t>
      </w:r>
      <w:r>
        <w:t>(</w:t>
      </w:r>
      <w:r w:rsidR="00902162">
        <w:t>obtained</w:t>
      </w:r>
      <w:r>
        <w:t xml:space="preserve"> by </w:t>
      </w:r>
      <w:r w:rsidRPr="00C97A4F">
        <w:rPr>
          <w:b/>
          <w:bCs/>
        </w:rPr>
        <w:t>replacing</w:t>
      </w:r>
      <w:r>
        <w:t xml:space="preserve"> ‘</w:t>
      </w:r>
      <w:r w:rsidRPr="00C97A4F">
        <w:rPr>
          <w:b/>
          <w:bCs/>
        </w:rPr>
        <w:t>TR</w:t>
      </w:r>
      <w:r>
        <w:t>’ with ‘</w:t>
      </w:r>
      <w:r w:rsidRPr="00C97A4F">
        <w:rPr>
          <w:b/>
          <w:bCs/>
        </w:rPr>
        <w:t>Transasction</w:t>
      </w:r>
      <w:r w:rsidR="00C97A4F">
        <w:t xml:space="preserve"> </w:t>
      </w:r>
      <w:r>
        <w:t xml:space="preserve">’ in </w:t>
      </w:r>
      <w:r w:rsidRPr="00BB74A5">
        <w:rPr>
          <w:b/>
          <w:bCs/>
        </w:rPr>
        <w:t>TransactionID</w:t>
      </w:r>
      <w:r>
        <w:t>)</w:t>
      </w:r>
      <w:r w:rsidR="00C606D2">
        <w:t xml:space="preserve">, </w:t>
      </w:r>
      <w:r w:rsidR="00C606D2" w:rsidRPr="00C606D2">
        <w:rPr>
          <w:b/>
          <w:bCs/>
        </w:rPr>
        <w:t>StaffName</w:t>
      </w:r>
      <w:r w:rsidR="00C606D2">
        <w:rPr>
          <w:b/>
          <w:bCs/>
        </w:rPr>
        <w:t xml:space="preserve">, </w:t>
      </w:r>
      <w:r w:rsidR="00C606D2" w:rsidRPr="00C606D2">
        <w:rPr>
          <w:b/>
          <w:bCs/>
        </w:rPr>
        <w:t xml:space="preserve">MovieTitle, MovieRating, </w:t>
      </w:r>
      <w:r w:rsidR="00C606D2" w:rsidRPr="00906638">
        <w:t>and</w:t>
      </w:r>
      <w:r w:rsidR="00C606D2" w:rsidRPr="00C606D2">
        <w:rPr>
          <w:b/>
          <w:bCs/>
        </w:rPr>
        <w:t xml:space="preserve"> Quantity</w:t>
      </w:r>
      <w:r w:rsidR="00C606D2">
        <w:rPr>
          <w:b/>
          <w:bCs/>
        </w:rPr>
        <w:t xml:space="preserve"> </w:t>
      </w:r>
      <w:r w:rsidR="00C606D2">
        <w:t xml:space="preserve">for every transaction which </w:t>
      </w:r>
      <w:r w:rsidR="00C77EB2">
        <w:rPr>
          <w:b/>
          <w:bCs/>
        </w:rPr>
        <w:t>M</w:t>
      </w:r>
      <w:r w:rsidR="00C606D2" w:rsidRPr="00C04FB0">
        <w:rPr>
          <w:b/>
          <w:bCs/>
        </w:rPr>
        <w:t>ovie</w:t>
      </w:r>
      <w:r w:rsidR="00C77EB2">
        <w:rPr>
          <w:b/>
          <w:bCs/>
        </w:rPr>
        <w:t>R</w:t>
      </w:r>
      <w:r w:rsidR="00C606D2" w:rsidRPr="00C04FB0">
        <w:rPr>
          <w:b/>
          <w:bCs/>
        </w:rPr>
        <w:t>ating</w:t>
      </w:r>
      <w:r w:rsidR="00C606D2">
        <w:t xml:space="preserve"> is </w:t>
      </w:r>
      <w:r w:rsidR="00884AD1">
        <w:rPr>
          <w:b/>
          <w:bCs/>
        </w:rPr>
        <w:t>greater than</w:t>
      </w:r>
      <w:r w:rsidR="00C606D2" w:rsidRPr="00C04FB0">
        <w:rPr>
          <w:b/>
          <w:bCs/>
        </w:rPr>
        <w:t xml:space="preserve"> 9</w:t>
      </w:r>
      <w:r w:rsidR="00C606D2">
        <w:t xml:space="preserve"> and </w:t>
      </w:r>
      <w:r w:rsidR="00D80AAF">
        <w:t xml:space="preserve">every Staff whose </w:t>
      </w:r>
      <w:r w:rsidR="00EE1C6B">
        <w:rPr>
          <w:b/>
          <w:bCs/>
        </w:rPr>
        <w:t>e</w:t>
      </w:r>
      <w:r w:rsidR="00C606D2" w:rsidRPr="00197A71">
        <w:rPr>
          <w:b/>
          <w:bCs/>
        </w:rPr>
        <w:t>mail</w:t>
      </w:r>
      <w:r w:rsidR="00C606D2" w:rsidRPr="00C04FB0">
        <w:rPr>
          <w:b/>
          <w:bCs/>
        </w:rPr>
        <w:t xml:space="preserve"> </w:t>
      </w:r>
      <w:r w:rsidR="00BF0557">
        <w:t>contains</w:t>
      </w:r>
      <w:r w:rsidR="00C606D2" w:rsidRPr="00C04FB0">
        <w:rPr>
          <w:b/>
          <w:bCs/>
        </w:rPr>
        <w:t xml:space="preserve"> ‘.com’</w:t>
      </w:r>
      <w:r w:rsidR="00C04FB0">
        <w:rPr>
          <w:b/>
          <w:bCs/>
        </w:rPr>
        <w:t>.</w:t>
      </w:r>
    </w:p>
    <w:p w14:paraId="10BB98CC" w14:textId="0AF458C9" w:rsidR="00C04FB0" w:rsidRDefault="00C04FB0" w:rsidP="003033B7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>
        <w:rPr>
          <w:b/>
          <w:bCs/>
        </w:rPr>
        <w:t>(POSITION, REPLACE)</w:t>
      </w:r>
    </w:p>
    <w:p w14:paraId="5AFECF4A" w14:textId="23B0A520" w:rsidR="00DA4D52" w:rsidRDefault="00981F58" w:rsidP="003033B7">
      <w:pPr>
        <w:pStyle w:val="ListParagraph"/>
        <w:keepNext/>
        <w:spacing w:line="360" w:lineRule="auto"/>
        <w:ind w:left="426"/>
        <w:jc w:val="both"/>
      </w:pPr>
      <w:r w:rsidRPr="00981F58">
        <w:rPr>
          <w:noProof/>
        </w:rPr>
        <w:drawing>
          <wp:inline distT="0" distB="0" distL="0" distR="0" wp14:anchorId="1B663A7E" wp14:editId="17AB28DB">
            <wp:extent cx="5124450" cy="2444999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647" cy="2446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B79B1" w14:textId="15385691" w:rsidR="00981F58" w:rsidRPr="003033B7" w:rsidRDefault="00981F58" w:rsidP="003033B7">
      <w:pPr>
        <w:keepNext/>
        <w:jc w:val="both"/>
        <w:rPr>
          <w:sz w:val="22"/>
          <w:szCs w:val="22"/>
        </w:rPr>
      </w:pPr>
    </w:p>
    <w:p w14:paraId="2D5DB54B" w14:textId="789B1308" w:rsidR="00981F58" w:rsidRPr="00F572F3" w:rsidRDefault="00634612" w:rsidP="003033B7">
      <w:pPr>
        <w:pStyle w:val="ListParagraph"/>
        <w:keepNext/>
        <w:numPr>
          <w:ilvl w:val="0"/>
          <w:numId w:val="20"/>
        </w:numPr>
        <w:spacing w:line="360" w:lineRule="auto"/>
        <w:ind w:left="426" w:hanging="426"/>
        <w:jc w:val="both"/>
      </w:pPr>
      <w:r>
        <w:t xml:space="preserve">Display </w:t>
      </w:r>
      <w:r w:rsidRPr="00634612">
        <w:rPr>
          <w:b/>
          <w:bCs/>
        </w:rPr>
        <w:t>MovieID, MovieTitle, GenreName, Release</w:t>
      </w:r>
      <w:r w:rsidR="00723493">
        <w:rPr>
          <w:b/>
          <w:bCs/>
        </w:rPr>
        <w:t xml:space="preserve"> </w:t>
      </w:r>
      <w:r w:rsidRPr="00634612">
        <w:rPr>
          <w:b/>
          <w:bCs/>
        </w:rPr>
        <w:t>Month</w:t>
      </w:r>
      <w:r>
        <w:t xml:space="preserve"> (</w:t>
      </w:r>
      <w:r w:rsidR="00902162">
        <w:t>obtained</w:t>
      </w:r>
      <w:r w:rsidR="00283BC2">
        <w:t xml:space="preserve"> from </w:t>
      </w:r>
      <w:r w:rsidR="00E50252">
        <w:t>the</w:t>
      </w:r>
      <w:r w:rsidR="00283BC2">
        <w:t xml:space="preserve"> </w:t>
      </w:r>
      <w:r w:rsidR="0080434E" w:rsidRPr="00877A58">
        <w:rPr>
          <w:b/>
          <w:bCs/>
        </w:rPr>
        <w:t>month name</w:t>
      </w:r>
      <w:r w:rsidR="0080434E">
        <w:t xml:space="preserve"> </w:t>
      </w:r>
      <w:r w:rsidR="00283BC2">
        <w:t xml:space="preserve">of </w:t>
      </w:r>
      <w:r w:rsidR="00283BC2" w:rsidRPr="00BB74A5">
        <w:rPr>
          <w:b/>
          <w:bCs/>
        </w:rPr>
        <w:t>MovieReleaseDate</w:t>
      </w:r>
      <w:r>
        <w:t>)</w:t>
      </w:r>
      <w:r w:rsidR="0080434E">
        <w:t xml:space="preserve">, and </w:t>
      </w:r>
      <w:r w:rsidR="0080434E" w:rsidRPr="0080434E">
        <w:rPr>
          <w:b/>
          <w:bCs/>
        </w:rPr>
        <w:t>MovieRating</w:t>
      </w:r>
      <w:r w:rsidR="00ED4937">
        <w:rPr>
          <w:b/>
          <w:bCs/>
        </w:rPr>
        <w:t xml:space="preserve">. </w:t>
      </w:r>
      <w:r w:rsidR="00ED4937">
        <w:t>T</w:t>
      </w:r>
      <w:r w:rsidR="0080434E">
        <w:t>hen</w:t>
      </w:r>
      <w:r w:rsidR="00ED4937">
        <w:t>,</w:t>
      </w:r>
      <w:r w:rsidR="0080434E">
        <w:t xml:space="preserve"> </w:t>
      </w:r>
      <w:r w:rsidR="0080434E" w:rsidRPr="005E23E4">
        <w:rPr>
          <w:b/>
          <w:bCs/>
        </w:rPr>
        <w:t>sort</w:t>
      </w:r>
      <w:r w:rsidR="0080434E">
        <w:t xml:space="preserve"> the result by </w:t>
      </w:r>
      <w:r w:rsidR="0080434E" w:rsidRPr="005E23E4">
        <w:rPr>
          <w:b/>
          <w:bCs/>
        </w:rPr>
        <w:t>MovieRating</w:t>
      </w:r>
      <w:r w:rsidR="0080434E">
        <w:t xml:space="preserve"> from </w:t>
      </w:r>
      <w:r w:rsidR="0080434E" w:rsidRPr="005E23E4">
        <w:rPr>
          <w:b/>
          <w:bCs/>
        </w:rPr>
        <w:t>largest</w:t>
      </w:r>
      <w:r w:rsidR="0080434E">
        <w:t xml:space="preserve"> to </w:t>
      </w:r>
      <w:r w:rsidR="0080434E" w:rsidRPr="005E23E4">
        <w:rPr>
          <w:b/>
          <w:bCs/>
        </w:rPr>
        <w:t>smallest</w:t>
      </w:r>
      <w:r w:rsidR="005E23E4" w:rsidRPr="005E23E4">
        <w:rPr>
          <w:b/>
          <w:bCs/>
        </w:rPr>
        <w:t>.</w:t>
      </w:r>
      <w:r w:rsidR="00001169">
        <w:rPr>
          <w:b/>
          <w:bCs/>
        </w:rPr>
        <w:t xml:space="preserve"> </w:t>
      </w:r>
    </w:p>
    <w:p w14:paraId="36074B18" w14:textId="38FC7731" w:rsidR="002E6BE9" w:rsidRDefault="00F572F3" w:rsidP="003033B7">
      <w:pPr>
        <w:pStyle w:val="ListParagraph"/>
        <w:keepNext/>
        <w:spacing w:line="360" w:lineRule="auto"/>
        <w:ind w:left="426"/>
        <w:jc w:val="both"/>
      </w:pPr>
      <w:r>
        <w:rPr>
          <w:b/>
          <w:bCs/>
        </w:rPr>
        <w:t>(MONTHNAME, ORDER BY)</w:t>
      </w:r>
    </w:p>
    <w:p w14:paraId="3209BF4E" w14:textId="1A15165A" w:rsidR="00E74C45" w:rsidRDefault="00001169" w:rsidP="003033B7">
      <w:pPr>
        <w:pStyle w:val="ListParagraph"/>
        <w:keepNext/>
        <w:spacing w:line="360" w:lineRule="auto"/>
        <w:ind w:left="426"/>
        <w:jc w:val="both"/>
      </w:pPr>
      <w:r w:rsidRPr="00001169">
        <w:rPr>
          <w:noProof/>
        </w:rPr>
        <w:drawing>
          <wp:inline distT="0" distB="0" distL="0" distR="0" wp14:anchorId="440A7053" wp14:editId="105AECA2">
            <wp:extent cx="4751357" cy="2971620"/>
            <wp:effectExtent l="19050" t="1905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0422"/>
                    <a:stretch/>
                  </pic:blipFill>
                  <pic:spPr bwMode="auto">
                    <a:xfrm>
                      <a:off x="0" y="0"/>
                      <a:ext cx="4783399" cy="299166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79FF0" w14:textId="0D1CDAF0" w:rsidR="00F572F3" w:rsidRDefault="00AB31B8" w:rsidP="003033B7">
      <w:pPr>
        <w:pStyle w:val="ListParagraph"/>
        <w:keepNext/>
        <w:numPr>
          <w:ilvl w:val="0"/>
          <w:numId w:val="20"/>
        </w:numPr>
        <w:spacing w:line="360" w:lineRule="auto"/>
        <w:ind w:left="426" w:hanging="426"/>
        <w:jc w:val="both"/>
      </w:pPr>
      <w:r w:rsidRPr="00AB31B8">
        <w:rPr>
          <w:b/>
          <w:bCs/>
        </w:rPr>
        <w:lastRenderedPageBreak/>
        <w:t>Create a view</w:t>
      </w:r>
      <w:r>
        <w:t xml:space="preserve"> </w:t>
      </w:r>
      <w:r w:rsidR="00332698">
        <w:t>named</w:t>
      </w:r>
      <w:r>
        <w:t xml:space="preserve"> ‘</w:t>
      </w:r>
      <w:r w:rsidRPr="00877A58">
        <w:rPr>
          <w:b/>
          <w:bCs/>
        </w:rPr>
        <w:t>TransactionView</w:t>
      </w:r>
      <w:r>
        <w:t>’</w:t>
      </w:r>
      <w:r w:rsidR="00A14CF9">
        <w:t xml:space="preserve"> to display </w:t>
      </w:r>
      <w:r w:rsidR="00A14CF9" w:rsidRPr="00A14CF9">
        <w:rPr>
          <w:b/>
          <w:bCs/>
        </w:rPr>
        <w:t>TransactionID</w:t>
      </w:r>
      <w:r w:rsidR="00A14CF9">
        <w:rPr>
          <w:b/>
          <w:bCs/>
        </w:rPr>
        <w:t>, ‘3D ID’</w:t>
      </w:r>
      <w:r w:rsidR="000444EE">
        <w:rPr>
          <w:b/>
          <w:bCs/>
        </w:rPr>
        <w:t xml:space="preserve"> </w:t>
      </w:r>
      <w:r w:rsidR="000444EE">
        <w:t>(</w:t>
      </w:r>
      <w:r w:rsidR="00881354">
        <w:t>o</w:t>
      </w:r>
      <w:r w:rsidR="00902162">
        <w:t>btained</w:t>
      </w:r>
      <w:r w:rsidR="000444EE">
        <w:t xml:space="preserve"> from </w:t>
      </w:r>
      <w:r w:rsidR="000444EE" w:rsidRPr="00877A58">
        <w:rPr>
          <w:b/>
          <w:bCs/>
        </w:rPr>
        <w:t>MovieID</w:t>
      </w:r>
      <w:r w:rsidR="000444EE">
        <w:t xml:space="preserve"> </w:t>
      </w:r>
      <w:r w:rsidR="00135640" w:rsidRPr="00135640">
        <w:rPr>
          <w:b/>
          <w:bCs/>
        </w:rPr>
        <w:t xml:space="preserve">ends </w:t>
      </w:r>
      <w:r w:rsidR="000444EE" w:rsidRPr="00135640">
        <w:rPr>
          <w:b/>
          <w:bCs/>
        </w:rPr>
        <w:t>with</w:t>
      </w:r>
      <w:r w:rsidR="000444EE">
        <w:t xml:space="preserve"> ‘</w:t>
      </w:r>
      <w:r w:rsidR="00877A58">
        <w:t xml:space="preserve"> </w:t>
      </w:r>
      <w:r w:rsidR="000444EE" w:rsidRPr="00877A58">
        <w:rPr>
          <w:b/>
          <w:bCs/>
        </w:rPr>
        <w:t>3D</w:t>
      </w:r>
      <w:r w:rsidR="000444EE">
        <w:t xml:space="preserve">’), </w:t>
      </w:r>
      <w:r w:rsidR="000444EE" w:rsidRPr="000444EE">
        <w:rPr>
          <w:b/>
          <w:bCs/>
        </w:rPr>
        <w:t>Quantity</w:t>
      </w:r>
      <w:r w:rsidR="000444EE">
        <w:rPr>
          <w:b/>
          <w:bCs/>
        </w:rPr>
        <w:t xml:space="preserve">, </w:t>
      </w:r>
      <w:r w:rsidR="000444EE">
        <w:t xml:space="preserve">and </w:t>
      </w:r>
      <w:r w:rsidR="000444EE">
        <w:rPr>
          <w:b/>
          <w:bCs/>
        </w:rPr>
        <w:t>TransactionDate</w:t>
      </w:r>
      <w:r w:rsidR="000444EE">
        <w:t xml:space="preserve"> (</w:t>
      </w:r>
      <w:r w:rsidR="00317AC8">
        <w:t>o</w:t>
      </w:r>
      <w:r w:rsidR="00902162">
        <w:t>btained</w:t>
      </w:r>
      <w:r w:rsidR="000444EE">
        <w:t xml:space="preserve"> from </w:t>
      </w:r>
      <w:r w:rsidR="000444EE" w:rsidRPr="00A15538">
        <w:rPr>
          <w:b/>
          <w:bCs/>
        </w:rPr>
        <w:t>TransactionDate</w:t>
      </w:r>
      <w:r w:rsidR="000444EE">
        <w:t xml:space="preserve"> in </w:t>
      </w:r>
      <w:r w:rsidR="000444EE" w:rsidRPr="00A15538">
        <w:rPr>
          <w:b/>
          <w:bCs/>
        </w:rPr>
        <w:t>‘</w:t>
      </w:r>
      <w:r w:rsidR="00BE0716">
        <w:rPr>
          <w:b/>
          <w:bCs/>
        </w:rPr>
        <w:t>mon dd, yyyy</w:t>
      </w:r>
      <w:r w:rsidR="000444EE" w:rsidRPr="00A15538">
        <w:rPr>
          <w:b/>
          <w:bCs/>
        </w:rPr>
        <w:t>’</w:t>
      </w:r>
      <w:r w:rsidR="00F75DED" w:rsidRPr="00A15538">
        <w:rPr>
          <w:b/>
          <w:bCs/>
        </w:rPr>
        <w:t xml:space="preserve"> format</w:t>
      </w:r>
      <w:r w:rsidR="00F75DED">
        <w:t>).</w:t>
      </w:r>
    </w:p>
    <w:p w14:paraId="1555D599" w14:textId="218D6B43" w:rsidR="00F75DED" w:rsidRDefault="00F75DED" w:rsidP="003033B7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>
        <w:rPr>
          <w:b/>
          <w:bCs/>
        </w:rPr>
        <w:t>(CONCAT, DATE_FORMAT)</w:t>
      </w:r>
    </w:p>
    <w:p w14:paraId="4958AE0D" w14:textId="023EA253" w:rsidR="002E6BE9" w:rsidRDefault="002E6BE9" w:rsidP="003033B7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 w:rsidRPr="00A14CF9">
        <w:rPr>
          <w:b/>
          <w:bCs/>
          <w:noProof/>
        </w:rPr>
        <w:drawing>
          <wp:inline distT="0" distB="0" distL="0" distR="0" wp14:anchorId="37E5EB33" wp14:editId="42555F84">
            <wp:extent cx="2795270" cy="5534025"/>
            <wp:effectExtent l="19050" t="19050" r="508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5534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9D209" w14:textId="270B79F7" w:rsidR="00BA224A" w:rsidRDefault="00BA224A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7E52B246" w14:textId="458E1473" w:rsidR="00BA224A" w:rsidRDefault="00BA224A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76B364B4" w14:textId="5B2B40EE" w:rsidR="00BA224A" w:rsidRDefault="00BA224A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2566C7E6" w14:textId="730F896F" w:rsidR="00BA224A" w:rsidRDefault="00BA224A" w:rsidP="00171AF3">
      <w:pPr>
        <w:pStyle w:val="ListParagraph"/>
        <w:keepNext/>
        <w:spacing w:line="360" w:lineRule="auto"/>
        <w:ind w:left="360"/>
        <w:jc w:val="both"/>
        <w:rPr>
          <w:b/>
          <w:bCs/>
        </w:rPr>
      </w:pPr>
    </w:p>
    <w:p w14:paraId="3407BF12" w14:textId="77777777" w:rsidR="00536633" w:rsidRPr="00B7774A" w:rsidRDefault="00536633" w:rsidP="00B7774A">
      <w:pPr>
        <w:keepNext/>
        <w:spacing w:line="360" w:lineRule="auto"/>
        <w:jc w:val="both"/>
        <w:rPr>
          <w:b/>
          <w:bCs/>
        </w:rPr>
      </w:pPr>
    </w:p>
    <w:p w14:paraId="1887C3A2" w14:textId="22E1ABB0" w:rsidR="00BA224A" w:rsidRDefault="00F206C0" w:rsidP="003033B7">
      <w:pPr>
        <w:pStyle w:val="ListParagraph"/>
        <w:keepNext/>
        <w:numPr>
          <w:ilvl w:val="0"/>
          <w:numId w:val="20"/>
        </w:numPr>
        <w:spacing w:line="360" w:lineRule="auto"/>
        <w:ind w:left="426" w:hanging="426"/>
        <w:jc w:val="both"/>
      </w:pPr>
      <w:r w:rsidRPr="00F206C0">
        <w:rPr>
          <w:b/>
          <w:bCs/>
        </w:rPr>
        <w:lastRenderedPageBreak/>
        <w:t>Create a view</w:t>
      </w:r>
      <w:r>
        <w:rPr>
          <w:b/>
          <w:bCs/>
        </w:rPr>
        <w:t xml:space="preserve"> </w:t>
      </w:r>
      <w:r w:rsidR="000B6162">
        <w:t>named</w:t>
      </w:r>
      <w:r>
        <w:t xml:space="preserve"> </w:t>
      </w:r>
      <w:r w:rsidR="008B1B3A">
        <w:t>‘</w:t>
      </w:r>
      <w:r w:rsidR="008B1B3A" w:rsidRPr="00A15538">
        <w:rPr>
          <w:b/>
          <w:bCs/>
        </w:rPr>
        <w:t>CustomerView</w:t>
      </w:r>
      <w:r w:rsidR="008B1B3A">
        <w:t xml:space="preserve">’ </w:t>
      </w:r>
      <w:r w:rsidR="008C7AF4">
        <w:t>to</w:t>
      </w:r>
      <w:r w:rsidR="008B1B3A">
        <w:t xml:space="preserve"> </w:t>
      </w:r>
      <w:r w:rsidR="003C6F2D">
        <w:t>display</w:t>
      </w:r>
      <w:r w:rsidR="008B1B3A">
        <w:t xml:space="preserve"> </w:t>
      </w:r>
      <w:r w:rsidR="008B1B3A" w:rsidRPr="008B1B3A">
        <w:rPr>
          <w:b/>
          <w:bCs/>
        </w:rPr>
        <w:t>CustomerName</w:t>
      </w:r>
      <w:r w:rsidR="008B1B3A">
        <w:rPr>
          <w:b/>
          <w:bCs/>
        </w:rPr>
        <w:t xml:space="preserve">, Domain </w:t>
      </w:r>
      <w:r w:rsidR="008B1B3A" w:rsidRPr="008B1B3A">
        <w:t>(</w:t>
      </w:r>
      <w:r w:rsidR="00B125C8">
        <w:t>o</w:t>
      </w:r>
      <w:r w:rsidR="00902162">
        <w:t>btained</w:t>
      </w:r>
      <w:r w:rsidR="008B1B3A">
        <w:t xml:space="preserve"> from </w:t>
      </w:r>
      <w:r w:rsidR="008B1B3A" w:rsidRPr="00A15538">
        <w:rPr>
          <w:b/>
          <w:bCs/>
        </w:rPr>
        <w:t>extracting the domain</w:t>
      </w:r>
      <w:r w:rsidR="008B1B3A">
        <w:t xml:space="preserve"> of </w:t>
      </w:r>
      <w:r w:rsidR="008B1B3A" w:rsidRPr="00A15538">
        <w:rPr>
          <w:b/>
          <w:bCs/>
        </w:rPr>
        <w:t>CustomerEmail</w:t>
      </w:r>
      <w:r w:rsidR="008B1B3A" w:rsidRPr="008B1B3A">
        <w:t>)</w:t>
      </w:r>
      <w:r w:rsidR="006E462E">
        <w:t xml:space="preserve">, </w:t>
      </w:r>
      <w:r w:rsidR="006E462E">
        <w:rPr>
          <w:b/>
          <w:bCs/>
        </w:rPr>
        <w:t>MaxRefundDate</w:t>
      </w:r>
      <w:r w:rsidR="00A15538">
        <w:rPr>
          <w:b/>
          <w:bCs/>
        </w:rPr>
        <w:t xml:space="preserve"> </w:t>
      </w:r>
      <w:r w:rsidR="008C385A">
        <w:t>(</w:t>
      </w:r>
      <w:r w:rsidR="00037EAB">
        <w:t>o</w:t>
      </w:r>
      <w:r w:rsidR="00902162">
        <w:t>btained</w:t>
      </w:r>
      <w:r w:rsidR="008C385A">
        <w:t xml:space="preserve"> from </w:t>
      </w:r>
      <w:r w:rsidR="008C385A" w:rsidRPr="00CE4ECB">
        <w:rPr>
          <w:b/>
          <w:bCs/>
        </w:rPr>
        <w:t>adding</w:t>
      </w:r>
      <w:r w:rsidR="002D4D6C">
        <w:t xml:space="preserve"> </w:t>
      </w:r>
      <w:r w:rsidR="002D4D6C" w:rsidRPr="00CE4ECB">
        <w:rPr>
          <w:b/>
          <w:bCs/>
        </w:rPr>
        <w:t>3</w:t>
      </w:r>
      <w:r w:rsidR="002D4D6C">
        <w:t xml:space="preserve"> </w:t>
      </w:r>
      <w:r w:rsidR="002D4D6C" w:rsidRPr="00CE4ECB">
        <w:rPr>
          <w:b/>
          <w:bCs/>
        </w:rPr>
        <w:t>months</w:t>
      </w:r>
      <w:r w:rsidR="002D4D6C">
        <w:t xml:space="preserve"> to the </w:t>
      </w:r>
      <w:r w:rsidR="002D4D6C" w:rsidRPr="00CE4ECB">
        <w:rPr>
          <w:b/>
          <w:bCs/>
        </w:rPr>
        <w:t>TransactionDate</w:t>
      </w:r>
      <w:r w:rsidR="008C385A">
        <w:t>)</w:t>
      </w:r>
      <w:r w:rsidR="00F55E33">
        <w:t xml:space="preserve">, and </w:t>
      </w:r>
      <w:r w:rsidR="00F55E33">
        <w:rPr>
          <w:b/>
          <w:bCs/>
        </w:rPr>
        <w:t>MovieTitle</w:t>
      </w:r>
      <w:r w:rsidR="00C53112">
        <w:t>.</w:t>
      </w:r>
    </w:p>
    <w:p w14:paraId="0AFBE767" w14:textId="4F2CB80E" w:rsidR="00FD2A4F" w:rsidRPr="00FD2A4F" w:rsidRDefault="00D51A87" w:rsidP="00FD2A4F">
      <w:pPr>
        <w:pStyle w:val="ListParagraph"/>
        <w:keepNext/>
        <w:spacing w:line="360" w:lineRule="auto"/>
        <w:ind w:left="426"/>
        <w:jc w:val="both"/>
        <w:rPr>
          <w:b/>
          <w:bCs/>
        </w:rPr>
      </w:pPr>
      <w:r>
        <w:rPr>
          <w:b/>
          <w:bCs/>
        </w:rPr>
        <w:t>(SUBSTRING, ADDDATE, POSITION)</w:t>
      </w:r>
    </w:p>
    <w:p w14:paraId="00031CD2" w14:textId="583F2F06" w:rsidR="00D51A87" w:rsidRPr="008B1B3A" w:rsidRDefault="00D51A87" w:rsidP="003033B7">
      <w:pPr>
        <w:pStyle w:val="ListParagraph"/>
        <w:keepNext/>
        <w:spacing w:line="360" w:lineRule="auto"/>
        <w:ind w:left="426"/>
      </w:pPr>
      <w:r w:rsidRPr="00D51A87">
        <w:rPr>
          <w:noProof/>
        </w:rPr>
        <w:drawing>
          <wp:inline distT="0" distB="0" distL="0" distR="0" wp14:anchorId="7765567B" wp14:editId="0929D1DA">
            <wp:extent cx="5389932" cy="5964784"/>
            <wp:effectExtent l="19050" t="1905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897"/>
                    <a:stretch/>
                  </pic:blipFill>
                  <pic:spPr bwMode="auto">
                    <a:xfrm>
                      <a:off x="0" y="0"/>
                      <a:ext cx="5394720" cy="59700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A87" w:rsidRPr="008B1B3A" w:rsidSect="00706D1C">
      <w:headerReference w:type="default" r:id="rId19"/>
      <w:footerReference w:type="default" r:id="rId20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A2B0" w14:textId="77777777" w:rsidR="004D512E" w:rsidRDefault="004D512E">
      <w:r>
        <w:separator/>
      </w:r>
    </w:p>
  </w:endnote>
  <w:endnote w:type="continuationSeparator" w:id="0">
    <w:p w14:paraId="4A5D10D8" w14:textId="77777777" w:rsidR="004D512E" w:rsidRDefault="004D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000000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A2B3" w14:textId="77777777" w:rsidR="004D512E" w:rsidRDefault="004D512E">
      <w:r>
        <w:separator/>
      </w:r>
    </w:p>
  </w:footnote>
  <w:footnote w:type="continuationSeparator" w:id="0">
    <w:p w14:paraId="47CD5FBD" w14:textId="77777777" w:rsidR="004D512E" w:rsidRDefault="004D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3E60"/>
    <w:multiLevelType w:val="hybridMultilevel"/>
    <w:tmpl w:val="74B6F9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97777"/>
    <w:multiLevelType w:val="hybridMultilevel"/>
    <w:tmpl w:val="9C2A62D0"/>
    <w:lvl w:ilvl="0" w:tplc="3690B4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CF6220C"/>
    <w:multiLevelType w:val="hybridMultilevel"/>
    <w:tmpl w:val="20F24D96"/>
    <w:lvl w:ilvl="0" w:tplc="56EC27E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2066"/>
    <w:multiLevelType w:val="hybridMultilevel"/>
    <w:tmpl w:val="BB20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2189026">
    <w:abstractNumId w:val="8"/>
  </w:num>
  <w:num w:numId="2" w16cid:durableId="1062097410">
    <w:abstractNumId w:val="13"/>
  </w:num>
  <w:num w:numId="3" w16cid:durableId="290288941">
    <w:abstractNumId w:val="6"/>
  </w:num>
  <w:num w:numId="4" w16cid:durableId="2102797748">
    <w:abstractNumId w:val="14"/>
  </w:num>
  <w:num w:numId="5" w16cid:durableId="1122501631">
    <w:abstractNumId w:val="7"/>
  </w:num>
  <w:num w:numId="6" w16cid:durableId="1459452189">
    <w:abstractNumId w:val="12"/>
  </w:num>
  <w:num w:numId="7" w16cid:durableId="790053289">
    <w:abstractNumId w:val="9"/>
  </w:num>
  <w:num w:numId="8" w16cid:durableId="1943343113">
    <w:abstractNumId w:val="17"/>
  </w:num>
  <w:num w:numId="9" w16cid:durableId="2002810282">
    <w:abstractNumId w:val="2"/>
  </w:num>
  <w:num w:numId="10" w16cid:durableId="114368231">
    <w:abstractNumId w:val="4"/>
  </w:num>
  <w:num w:numId="11" w16cid:durableId="1780103460">
    <w:abstractNumId w:val="6"/>
  </w:num>
  <w:num w:numId="12" w16cid:durableId="250553240">
    <w:abstractNumId w:val="1"/>
  </w:num>
  <w:num w:numId="13" w16cid:durableId="1007906636">
    <w:abstractNumId w:val="16"/>
  </w:num>
  <w:num w:numId="14" w16cid:durableId="1727532969">
    <w:abstractNumId w:val="11"/>
  </w:num>
  <w:num w:numId="15" w16cid:durableId="1978097166">
    <w:abstractNumId w:val="0"/>
  </w:num>
  <w:num w:numId="16" w16cid:durableId="801003252">
    <w:abstractNumId w:val="16"/>
  </w:num>
  <w:num w:numId="17" w16cid:durableId="484055871">
    <w:abstractNumId w:val="1"/>
  </w:num>
  <w:num w:numId="18" w16cid:durableId="1446734572">
    <w:abstractNumId w:val="19"/>
  </w:num>
  <w:num w:numId="19" w16cid:durableId="994647469">
    <w:abstractNumId w:val="10"/>
  </w:num>
  <w:num w:numId="20" w16cid:durableId="53816758">
    <w:abstractNumId w:val="5"/>
  </w:num>
  <w:num w:numId="21" w16cid:durableId="1530070140">
    <w:abstractNumId w:val="15"/>
  </w:num>
  <w:num w:numId="22" w16cid:durableId="675810942">
    <w:abstractNumId w:val="18"/>
  </w:num>
  <w:num w:numId="23" w16cid:durableId="1487478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169"/>
    <w:rsid w:val="000012C2"/>
    <w:rsid w:val="000041CA"/>
    <w:rsid w:val="0000665D"/>
    <w:rsid w:val="00006AF4"/>
    <w:rsid w:val="000077C8"/>
    <w:rsid w:val="00013BA7"/>
    <w:rsid w:val="00014C03"/>
    <w:rsid w:val="00015DEB"/>
    <w:rsid w:val="00017B48"/>
    <w:rsid w:val="00020D7F"/>
    <w:rsid w:val="0002140D"/>
    <w:rsid w:val="0003008B"/>
    <w:rsid w:val="00031810"/>
    <w:rsid w:val="00032828"/>
    <w:rsid w:val="00033FB2"/>
    <w:rsid w:val="0003533C"/>
    <w:rsid w:val="00037EAB"/>
    <w:rsid w:val="00037EEF"/>
    <w:rsid w:val="000415E8"/>
    <w:rsid w:val="00042C15"/>
    <w:rsid w:val="00042D51"/>
    <w:rsid w:val="000444EE"/>
    <w:rsid w:val="00044B17"/>
    <w:rsid w:val="000454A6"/>
    <w:rsid w:val="00045531"/>
    <w:rsid w:val="00045D03"/>
    <w:rsid w:val="00046FCF"/>
    <w:rsid w:val="0004703A"/>
    <w:rsid w:val="000527DD"/>
    <w:rsid w:val="000539FD"/>
    <w:rsid w:val="000561BB"/>
    <w:rsid w:val="000572AD"/>
    <w:rsid w:val="000619F4"/>
    <w:rsid w:val="000661AC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2D47"/>
    <w:rsid w:val="000B3BBE"/>
    <w:rsid w:val="000B6162"/>
    <w:rsid w:val="000C15C1"/>
    <w:rsid w:val="000C43B6"/>
    <w:rsid w:val="000D2DE3"/>
    <w:rsid w:val="000D497E"/>
    <w:rsid w:val="000D6175"/>
    <w:rsid w:val="000D623B"/>
    <w:rsid w:val="000D63FD"/>
    <w:rsid w:val="000D7A5C"/>
    <w:rsid w:val="000E2B52"/>
    <w:rsid w:val="000E3FEE"/>
    <w:rsid w:val="000F260B"/>
    <w:rsid w:val="000F32CF"/>
    <w:rsid w:val="001042DF"/>
    <w:rsid w:val="00104795"/>
    <w:rsid w:val="00104BC2"/>
    <w:rsid w:val="00105A02"/>
    <w:rsid w:val="001267A6"/>
    <w:rsid w:val="00135640"/>
    <w:rsid w:val="00140FA6"/>
    <w:rsid w:val="00141F2B"/>
    <w:rsid w:val="0015441C"/>
    <w:rsid w:val="00162F62"/>
    <w:rsid w:val="00165EA4"/>
    <w:rsid w:val="00166A68"/>
    <w:rsid w:val="00170795"/>
    <w:rsid w:val="00171AF3"/>
    <w:rsid w:val="0017695D"/>
    <w:rsid w:val="00176C19"/>
    <w:rsid w:val="00182819"/>
    <w:rsid w:val="00192525"/>
    <w:rsid w:val="00194598"/>
    <w:rsid w:val="0019606E"/>
    <w:rsid w:val="001977E4"/>
    <w:rsid w:val="00197A71"/>
    <w:rsid w:val="001A1F8D"/>
    <w:rsid w:val="001A3C9B"/>
    <w:rsid w:val="001A462B"/>
    <w:rsid w:val="001B1428"/>
    <w:rsid w:val="001B69A0"/>
    <w:rsid w:val="001B6D32"/>
    <w:rsid w:val="001B7283"/>
    <w:rsid w:val="001C06F6"/>
    <w:rsid w:val="001D15D3"/>
    <w:rsid w:val="001D4081"/>
    <w:rsid w:val="001D79B2"/>
    <w:rsid w:val="001E3069"/>
    <w:rsid w:val="001E3D44"/>
    <w:rsid w:val="001E5DCD"/>
    <w:rsid w:val="001E7B94"/>
    <w:rsid w:val="001F25FE"/>
    <w:rsid w:val="001F3F61"/>
    <w:rsid w:val="001F46C2"/>
    <w:rsid w:val="001F709A"/>
    <w:rsid w:val="0020341E"/>
    <w:rsid w:val="002066EE"/>
    <w:rsid w:val="0021012A"/>
    <w:rsid w:val="0021077F"/>
    <w:rsid w:val="00213D4C"/>
    <w:rsid w:val="002234F2"/>
    <w:rsid w:val="0022409C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3BC2"/>
    <w:rsid w:val="00286DF6"/>
    <w:rsid w:val="002A28DE"/>
    <w:rsid w:val="002A6C49"/>
    <w:rsid w:val="002B0D89"/>
    <w:rsid w:val="002B34F2"/>
    <w:rsid w:val="002C46E7"/>
    <w:rsid w:val="002C790D"/>
    <w:rsid w:val="002D432C"/>
    <w:rsid w:val="002D4A34"/>
    <w:rsid w:val="002D4D6C"/>
    <w:rsid w:val="002D6900"/>
    <w:rsid w:val="002E522A"/>
    <w:rsid w:val="002E5EDB"/>
    <w:rsid w:val="002E6BE9"/>
    <w:rsid w:val="002E7CC9"/>
    <w:rsid w:val="002F2F70"/>
    <w:rsid w:val="002F3BA5"/>
    <w:rsid w:val="003002AF"/>
    <w:rsid w:val="003033B7"/>
    <w:rsid w:val="003060E0"/>
    <w:rsid w:val="00306780"/>
    <w:rsid w:val="00310757"/>
    <w:rsid w:val="0031101D"/>
    <w:rsid w:val="00312E5C"/>
    <w:rsid w:val="00317AC8"/>
    <w:rsid w:val="00332698"/>
    <w:rsid w:val="0033715E"/>
    <w:rsid w:val="00337C69"/>
    <w:rsid w:val="00342959"/>
    <w:rsid w:val="0034570D"/>
    <w:rsid w:val="003463BF"/>
    <w:rsid w:val="0034661D"/>
    <w:rsid w:val="0034699A"/>
    <w:rsid w:val="00356A90"/>
    <w:rsid w:val="0035760A"/>
    <w:rsid w:val="003613FE"/>
    <w:rsid w:val="00362AE2"/>
    <w:rsid w:val="0037795C"/>
    <w:rsid w:val="00381BA6"/>
    <w:rsid w:val="003979D0"/>
    <w:rsid w:val="003A4E96"/>
    <w:rsid w:val="003B1765"/>
    <w:rsid w:val="003B27D7"/>
    <w:rsid w:val="003C23D0"/>
    <w:rsid w:val="003C6F2D"/>
    <w:rsid w:val="003D0013"/>
    <w:rsid w:val="003E51B8"/>
    <w:rsid w:val="003E647C"/>
    <w:rsid w:val="003F2A35"/>
    <w:rsid w:val="003F2C83"/>
    <w:rsid w:val="00410D76"/>
    <w:rsid w:val="00412E01"/>
    <w:rsid w:val="00416535"/>
    <w:rsid w:val="00416A82"/>
    <w:rsid w:val="00423049"/>
    <w:rsid w:val="00425918"/>
    <w:rsid w:val="0044098A"/>
    <w:rsid w:val="004421C2"/>
    <w:rsid w:val="00445760"/>
    <w:rsid w:val="00450158"/>
    <w:rsid w:val="0046588D"/>
    <w:rsid w:val="004659CC"/>
    <w:rsid w:val="004669A8"/>
    <w:rsid w:val="004732F0"/>
    <w:rsid w:val="004769C9"/>
    <w:rsid w:val="00477025"/>
    <w:rsid w:val="00496B52"/>
    <w:rsid w:val="004A2C14"/>
    <w:rsid w:val="004A64E1"/>
    <w:rsid w:val="004B161B"/>
    <w:rsid w:val="004B1E2D"/>
    <w:rsid w:val="004B356C"/>
    <w:rsid w:val="004B483A"/>
    <w:rsid w:val="004C058C"/>
    <w:rsid w:val="004C1A85"/>
    <w:rsid w:val="004C7B29"/>
    <w:rsid w:val="004D512E"/>
    <w:rsid w:val="004E4960"/>
    <w:rsid w:val="004F48C3"/>
    <w:rsid w:val="00502119"/>
    <w:rsid w:val="00504836"/>
    <w:rsid w:val="005052B7"/>
    <w:rsid w:val="0051046B"/>
    <w:rsid w:val="00511EB0"/>
    <w:rsid w:val="0051295D"/>
    <w:rsid w:val="005132A7"/>
    <w:rsid w:val="0051412C"/>
    <w:rsid w:val="00515E63"/>
    <w:rsid w:val="00522890"/>
    <w:rsid w:val="00522973"/>
    <w:rsid w:val="0053440C"/>
    <w:rsid w:val="00535116"/>
    <w:rsid w:val="00536633"/>
    <w:rsid w:val="00543D1A"/>
    <w:rsid w:val="005453D5"/>
    <w:rsid w:val="00546E9E"/>
    <w:rsid w:val="0054703C"/>
    <w:rsid w:val="005542B7"/>
    <w:rsid w:val="005611F9"/>
    <w:rsid w:val="00561B20"/>
    <w:rsid w:val="0056259C"/>
    <w:rsid w:val="0057288B"/>
    <w:rsid w:val="00577CD0"/>
    <w:rsid w:val="005819D2"/>
    <w:rsid w:val="00582454"/>
    <w:rsid w:val="005835FB"/>
    <w:rsid w:val="005915E6"/>
    <w:rsid w:val="00596EF2"/>
    <w:rsid w:val="005A4263"/>
    <w:rsid w:val="005A48E4"/>
    <w:rsid w:val="005A4CF6"/>
    <w:rsid w:val="005B46C7"/>
    <w:rsid w:val="005B61CA"/>
    <w:rsid w:val="005D1462"/>
    <w:rsid w:val="005E05E5"/>
    <w:rsid w:val="005E0C99"/>
    <w:rsid w:val="005E23E4"/>
    <w:rsid w:val="005E4259"/>
    <w:rsid w:val="005F02D9"/>
    <w:rsid w:val="005F17C9"/>
    <w:rsid w:val="0060100C"/>
    <w:rsid w:val="00612864"/>
    <w:rsid w:val="0061571F"/>
    <w:rsid w:val="00621C61"/>
    <w:rsid w:val="00622250"/>
    <w:rsid w:val="00622BEF"/>
    <w:rsid w:val="00626757"/>
    <w:rsid w:val="00634612"/>
    <w:rsid w:val="0063524C"/>
    <w:rsid w:val="00635AE9"/>
    <w:rsid w:val="006439C8"/>
    <w:rsid w:val="00643B45"/>
    <w:rsid w:val="00647BA6"/>
    <w:rsid w:val="00650882"/>
    <w:rsid w:val="00650B43"/>
    <w:rsid w:val="00652BF6"/>
    <w:rsid w:val="00656876"/>
    <w:rsid w:val="00657FD8"/>
    <w:rsid w:val="006611CB"/>
    <w:rsid w:val="006621ED"/>
    <w:rsid w:val="0066445D"/>
    <w:rsid w:val="00665E84"/>
    <w:rsid w:val="00670F1F"/>
    <w:rsid w:val="0067125D"/>
    <w:rsid w:val="00671879"/>
    <w:rsid w:val="006744FA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A6D6D"/>
    <w:rsid w:val="006B5D4E"/>
    <w:rsid w:val="006B6357"/>
    <w:rsid w:val="006B79FF"/>
    <w:rsid w:val="006C0628"/>
    <w:rsid w:val="006D1FB5"/>
    <w:rsid w:val="006E462E"/>
    <w:rsid w:val="006E50B6"/>
    <w:rsid w:val="006F2A4A"/>
    <w:rsid w:val="006F6710"/>
    <w:rsid w:val="006F67D7"/>
    <w:rsid w:val="007008C1"/>
    <w:rsid w:val="0070434F"/>
    <w:rsid w:val="00705191"/>
    <w:rsid w:val="00706D1C"/>
    <w:rsid w:val="00707782"/>
    <w:rsid w:val="00711CE8"/>
    <w:rsid w:val="007155D9"/>
    <w:rsid w:val="00716CCB"/>
    <w:rsid w:val="00720F12"/>
    <w:rsid w:val="00722785"/>
    <w:rsid w:val="00723493"/>
    <w:rsid w:val="0073103F"/>
    <w:rsid w:val="007327BE"/>
    <w:rsid w:val="00735678"/>
    <w:rsid w:val="007360C1"/>
    <w:rsid w:val="00743D4A"/>
    <w:rsid w:val="0075274B"/>
    <w:rsid w:val="0075408B"/>
    <w:rsid w:val="00757715"/>
    <w:rsid w:val="00764298"/>
    <w:rsid w:val="00767610"/>
    <w:rsid w:val="007740A4"/>
    <w:rsid w:val="00780A61"/>
    <w:rsid w:val="007847CE"/>
    <w:rsid w:val="00796972"/>
    <w:rsid w:val="00796E58"/>
    <w:rsid w:val="007A0EF0"/>
    <w:rsid w:val="007A36AB"/>
    <w:rsid w:val="007B11BC"/>
    <w:rsid w:val="007B5D3F"/>
    <w:rsid w:val="007C4087"/>
    <w:rsid w:val="007D5D88"/>
    <w:rsid w:val="007D7BE0"/>
    <w:rsid w:val="007E2F1C"/>
    <w:rsid w:val="007E7065"/>
    <w:rsid w:val="007F647F"/>
    <w:rsid w:val="00800E83"/>
    <w:rsid w:val="00802FB1"/>
    <w:rsid w:val="0080434E"/>
    <w:rsid w:val="00805C9D"/>
    <w:rsid w:val="00812889"/>
    <w:rsid w:val="00813100"/>
    <w:rsid w:val="00813DCE"/>
    <w:rsid w:val="00814BEE"/>
    <w:rsid w:val="00815B94"/>
    <w:rsid w:val="0081632C"/>
    <w:rsid w:val="00822113"/>
    <w:rsid w:val="00822CBD"/>
    <w:rsid w:val="00824CE9"/>
    <w:rsid w:val="00830402"/>
    <w:rsid w:val="00832BDA"/>
    <w:rsid w:val="00832FED"/>
    <w:rsid w:val="008331AF"/>
    <w:rsid w:val="00833617"/>
    <w:rsid w:val="00846123"/>
    <w:rsid w:val="008461B6"/>
    <w:rsid w:val="00854DDE"/>
    <w:rsid w:val="00857588"/>
    <w:rsid w:val="00860185"/>
    <w:rsid w:val="008604CD"/>
    <w:rsid w:val="008608B9"/>
    <w:rsid w:val="008662B3"/>
    <w:rsid w:val="00870812"/>
    <w:rsid w:val="00871578"/>
    <w:rsid w:val="008777AD"/>
    <w:rsid w:val="00877A58"/>
    <w:rsid w:val="00881354"/>
    <w:rsid w:val="008832CC"/>
    <w:rsid w:val="00883B3E"/>
    <w:rsid w:val="00884AD1"/>
    <w:rsid w:val="00885D14"/>
    <w:rsid w:val="00890EBF"/>
    <w:rsid w:val="00893EE1"/>
    <w:rsid w:val="008A48B6"/>
    <w:rsid w:val="008A5A07"/>
    <w:rsid w:val="008A5BD2"/>
    <w:rsid w:val="008B1B3A"/>
    <w:rsid w:val="008B7B9B"/>
    <w:rsid w:val="008C385A"/>
    <w:rsid w:val="008C4717"/>
    <w:rsid w:val="008C47AD"/>
    <w:rsid w:val="008C7A38"/>
    <w:rsid w:val="008C7AF4"/>
    <w:rsid w:val="008D3D8E"/>
    <w:rsid w:val="008D614D"/>
    <w:rsid w:val="008D6AA2"/>
    <w:rsid w:val="008E0066"/>
    <w:rsid w:val="008E407E"/>
    <w:rsid w:val="008E6937"/>
    <w:rsid w:val="008F0988"/>
    <w:rsid w:val="00900BB0"/>
    <w:rsid w:val="00902162"/>
    <w:rsid w:val="0090313A"/>
    <w:rsid w:val="009061A2"/>
    <w:rsid w:val="00906638"/>
    <w:rsid w:val="0090795F"/>
    <w:rsid w:val="00907F1C"/>
    <w:rsid w:val="00921591"/>
    <w:rsid w:val="009317F1"/>
    <w:rsid w:val="009341F2"/>
    <w:rsid w:val="0093602C"/>
    <w:rsid w:val="0094225D"/>
    <w:rsid w:val="00943EE8"/>
    <w:rsid w:val="00945086"/>
    <w:rsid w:val="00951930"/>
    <w:rsid w:val="0095364A"/>
    <w:rsid w:val="00966C0C"/>
    <w:rsid w:val="00970696"/>
    <w:rsid w:val="00981F58"/>
    <w:rsid w:val="0098435A"/>
    <w:rsid w:val="0098460A"/>
    <w:rsid w:val="00984CAD"/>
    <w:rsid w:val="00986324"/>
    <w:rsid w:val="00994391"/>
    <w:rsid w:val="0099487D"/>
    <w:rsid w:val="00996837"/>
    <w:rsid w:val="009976D7"/>
    <w:rsid w:val="009A3B93"/>
    <w:rsid w:val="009B5957"/>
    <w:rsid w:val="009C0AB8"/>
    <w:rsid w:val="009C4931"/>
    <w:rsid w:val="009D046B"/>
    <w:rsid w:val="009E013E"/>
    <w:rsid w:val="009E1011"/>
    <w:rsid w:val="009F182A"/>
    <w:rsid w:val="009F6A34"/>
    <w:rsid w:val="00A001E5"/>
    <w:rsid w:val="00A1145F"/>
    <w:rsid w:val="00A11EE2"/>
    <w:rsid w:val="00A14CF9"/>
    <w:rsid w:val="00A15538"/>
    <w:rsid w:val="00A22697"/>
    <w:rsid w:val="00A22A44"/>
    <w:rsid w:val="00A25DAF"/>
    <w:rsid w:val="00A342C4"/>
    <w:rsid w:val="00A34D50"/>
    <w:rsid w:val="00A34EE3"/>
    <w:rsid w:val="00A43527"/>
    <w:rsid w:val="00A44632"/>
    <w:rsid w:val="00A46E75"/>
    <w:rsid w:val="00A50E57"/>
    <w:rsid w:val="00A539AD"/>
    <w:rsid w:val="00A53C03"/>
    <w:rsid w:val="00A578CF"/>
    <w:rsid w:val="00A62022"/>
    <w:rsid w:val="00A6482B"/>
    <w:rsid w:val="00A64862"/>
    <w:rsid w:val="00A71F33"/>
    <w:rsid w:val="00A744E4"/>
    <w:rsid w:val="00A90DB1"/>
    <w:rsid w:val="00A9239F"/>
    <w:rsid w:val="00A92AEF"/>
    <w:rsid w:val="00A97527"/>
    <w:rsid w:val="00AA3173"/>
    <w:rsid w:val="00AB0B65"/>
    <w:rsid w:val="00AB2F7D"/>
    <w:rsid w:val="00AB31B8"/>
    <w:rsid w:val="00AB3238"/>
    <w:rsid w:val="00AD0FCB"/>
    <w:rsid w:val="00AD125D"/>
    <w:rsid w:val="00AD2518"/>
    <w:rsid w:val="00AD271B"/>
    <w:rsid w:val="00AD3919"/>
    <w:rsid w:val="00AD55D6"/>
    <w:rsid w:val="00AD5F35"/>
    <w:rsid w:val="00AE2280"/>
    <w:rsid w:val="00AE3F8B"/>
    <w:rsid w:val="00AE5D87"/>
    <w:rsid w:val="00AF3F0A"/>
    <w:rsid w:val="00B01B0D"/>
    <w:rsid w:val="00B03612"/>
    <w:rsid w:val="00B03C1A"/>
    <w:rsid w:val="00B125C8"/>
    <w:rsid w:val="00B15614"/>
    <w:rsid w:val="00B234EB"/>
    <w:rsid w:val="00B342BA"/>
    <w:rsid w:val="00B34877"/>
    <w:rsid w:val="00B34BE8"/>
    <w:rsid w:val="00B363C5"/>
    <w:rsid w:val="00B37032"/>
    <w:rsid w:val="00B3733E"/>
    <w:rsid w:val="00B40F95"/>
    <w:rsid w:val="00B4343A"/>
    <w:rsid w:val="00B46588"/>
    <w:rsid w:val="00B47703"/>
    <w:rsid w:val="00B506BC"/>
    <w:rsid w:val="00B50D70"/>
    <w:rsid w:val="00B511D8"/>
    <w:rsid w:val="00B52577"/>
    <w:rsid w:val="00B533CD"/>
    <w:rsid w:val="00B545BA"/>
    <w:rsid w:val="00B54B91"/>
    <w:rsid w:val="00B55312"/>
    <w:rsid w:val="00B560F4"/>
    <w:rsid w:val="00B6447C"/>
    <w:rsid w:val="00B7774A"/>
    <w:rsid w:val="00B84031"/>
    <w:rsid w:val="00B84237"/>
    <w:rsid w:val="00B855AE"/>
    <w:rsid w:val="00B85C90"/>
    <w:rsid w:val="00B85D8A"/>
    <w:rsid w:val="00B879CA"/>
    <w:rsid w:val="00B90626"/>
    <w:rsid w:val="00B94057"/>
    <w:rsid w:val="00B959C8"/>
    <w:rsid w:val="00B97FD8"/>
    <w:rsid w:val="00BA1DEC"/>
    <w:rsid w:val="00BA224A"/>
    <w:rsid w:val="00BA729E"/>
    <w:rsid w:val="00BB21A1"/>
    <w:rsid w:val="00BB599A"/>
    <w:rsid w:val="00BB74A5"/>
    <w:rsid w:val="00BD29AE"/>
    <w:rsid w:val="00BD2D7F"/>
    <w:rsid w:val="00BD4448"/>
    <w:rsid w:val="00BD6C7B"/>
    <w:rsid w:val="00BE0587"/>
    <w:rsid w:val="00BE0716"/>
    <w:rsid w:val="00BE24B4"/>
    <w:rsid w:val="00BE6061"/>
    <w:rsid w:val="00BF0197"/>
    <w:rsid w:val="00BF0557"/>
    <w:rsid w:val="00BF078B"/>
    <w:rsid w:val="00BF169F"/>
    <w:rsid w:val="00BF5A50"/>
    <w:rsid w:val="00C02255"/>
    <w:rsid w:val="00C04FB0"/>
    <w:rsid w:val="00C0601F"/>
    <w:rsid w:val="00C13E32"/>
    <w:rsid w:val="00C1496A"/>
    <w:rsid w:val="00C21841"/>
    <w:rsid w:val="00C21A44"/>
    <w:rsid w:val="00C21EF1"/>
    <w:rsid w:val="00C32CD5"/>
    <w:rsid w:val="00C37AF4"/>
    <w:rsid w:val="00C40EB4"/>
    <w:rsid w:val="00C41914"/>
    <w:rsid w:val="00C46A52"/>
    <w:rsid w:val="00C47B9C"/>
    <w:rsid w:val="00C47E5A"/>
    <w:rsid w:val="00C528A9"/>
    <w:rsid w:val="00C53112"/>
    <w:rsid w:val="00C53C76"/>
    <w:rsid w:val="00C5576D"/>
    <w:rsid w:val="00C606D2"/>
    <w:rsid w:val="00C639A1"/>
    <w:rsid w:val="00C658BD"/>
    <w:rsid w:val="00C6661A"/>
    <w:rsid w:val="00C77EB2"/>
    <w:rsid w:val="00C9141A"/>
    <w:rsid w:val="00C94BC0"/>
    <w:rsid w:val="00C95E55"/>
    <w:rsid w:val="00C9734B"/>
    <w:rsid w:val="00C97A4F"/>
    <w:rsid w:val="00CA1BCC"/>
    <w:rsid w:val="00CA2B04"/>
    <w:rsid w:val="00CA35BE"/>
    <w:rsid w:val="00CB13D8"/>
    <w:rsid w:val="00CB4C7E"/>
    <w:rsid w:val="00CB78B7"/>
    <w:rsid w:val="00CC3977"/>
    <w:rsid w:val="00CC7295"/>
    <w:rsid w:val="00CE4ECB"/>
    <w:rsid w:val="00CE6613"/>
    <w:rsid w:val="00CF142C"/>
    <w:rsid w:val="00CF61F9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1AC0"/>
    <w:rsid w:val="00D42554"/>
    <w:rsid w:val="00D43285"/>
    <w:rsid w:val="00D51A87"/>
    <w:rsid w:val="00D56F0E"/>
    <w:rsid w:val="00D572C1"/>
    <w:rsid w:val="00D74D2C"/>
    <w:rsid w:val="00D777F0"/>
    <w:rsid w:val="00D809CA"/>
    <w:rsid w:val="00D80AAF"/>
    <w:rsid w:val="00D8206A"/>
    <w:rsid w:val="00D8237D"/>
    <w:rsid w:val="00D843FE"/>
    <w:rsid w:val="00D84DE9"/>
    <w:rsid w:val="00D86F59"/>
    <w:rsid w:val="00D879A9"/>
    <w:rsid w:val="00D93969"/>
    <w:rsid w:val="00DA0DB4"/>
    <w:rsid w:val="00DA4B79"/>
    <w:rsid w:val="00DA4D52"/>
    <w:rsid w:val="00DA6A9A"/>
    <w:rsid w:val="00DA7A95"/>
    <w:rsid w:val="00DB49CE"/>
    <w:rsid w:val="00DD624D"/>
    <w:rsid w:val="00DD66F4"/>
    <w:rsid w:val="00DE5055"/>
    <w:rsid w:val="00DF4039"/>
    <w:rsid w:val="00DF6594"/>
    <w:rsid w:val="00E01FB0"/>
    <w:rsid w:val="00E02684"/>
    <w:rsid w:val="00E0352E"/>
    <w:rsid w:val="00E0596C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5978"/>
    <w:rsid w:val="00E46346"/>
    <w:rsid w:val="00E46BD6"/>
    <w:rsid w:val="00E50252"/>
    <w:rsid w:val="00E5499A"/>
    <w:rsid w:val="00E5689D"/>
    <w:rsid w:val="00E57D28"/>
    <w:rsid w:val="00E63E36"/>
    <w:rsid w:val="00E64842"/>
    <w:rsid w:val="00E74C45"/>
    <w:rsid w:val="00E860CE"/>
    <w:rsid w:val="00E8693F"/>
    <w:rsid w:val="00E87067"/>
    <w:rsid w:val="00E8712F"/>
    <w:rsid w:val="00E877EA"/>
    <w:rsid w:val="00EA2867"/>
    <w:rsid w:val="00EA70BA"/>
    <w:rsid w:val="00EB1EA7"/>
    <w:rsid w:val="00EB303F"/>
    <w:rsid w:val="00EB58DA"/>
    <w:rsid w:val="00EB5E6E"/>
    <w:rsid w:val="00EB6722"/>
    <w:rsid w:val="00EC672D"/>
    <w:rsid w:val="00EC68FF"/>
    <w:rsid w:val="00EC7C81"/>
    <w:rsid w:val="00ED0F73"/>
    <w:rsid w:val="00ED2251"/>
    <w:rsid w:val="00ED2CD4"/>
    <w:rsid w:val="00ED2CDB"/>
    <w:rsid w:val="00ED4937"/>
    <w:rsid w:val="00EE1C6B"/>
    <w:rsid w:val="00EE6FB1"/>
    <w:rsid w:val="00F0188B"/>
    <w:rsid w:val="00F17383"/>
    <w:rsid w:val="00F206C0"/>
    <w:rsid w:val="00F25979"/>
    <w:rsid w:val="00F26858"/>
    <w:rsid w:val="00F4265B"/>
    <w:rsid w:val="00F50E69"/>
    <w:rsid w:val="00F55E33"/>
    <w:rsid w:val="00F572F3"/>
    <w:rsid w:val="00F625A2"/>
    <w:rsid w:val="00F659B7"/>
    <w:rsid w:val="00F65DF3"/>
    <w:rsid w:val="00F7250C"/>
    <w:rsid w:val="00F75178"/>
    <w:rsid w:val="00F75DED"/>
    <w:rsid w:val="00F778FE"/>
    <w:rsid w:val="00F80C6A"/>
    <w:rsid w:val="00F8572C"/>
    <w:rsid w:val="00F865BD"/>
    <w:rsid w:val="00F93AD1"/>
    <w:rsid w:val="00F95761"/>
    <w:rsid w:val="00FA1998"/>
    <w:rsid w:val="00FA589D"/>
    <w:rsid w:val="00FC0519"/>
    <w:rsid w:val="00FC0AA8"/>
    <w:rsid w:val="00FC458D"/>
    <w:rsid w:val="00FD0A00"/>
    <w:rsid w:val="00FD0E90"/>
    <w:rsid w:val="00FD2A4F"/>
    <w:rsid w:val="00FD2C52"/>
    <w:rsid w:val="00FD6B26"/>
    <w:rsid w:val="00FE0250"/>
    <w:rsid w:val="00FE5669"/>
    <w:rsid w:val="00FE6378"/>
    <w:rsid w:val="00FE729E"/>
    <w:rsid w:val="00FF12B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1884</TotalTime>
  <Pages>10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Jonathan Adrian</cp:lastModifiedBy>
  <cp:revision>516</cp:revision>
  <cp:lastPrinted>2012-09-10T04:38:00Z</cp:lastPrinted>
  <dcterms:created xsi:type="dcterms:W3CDTF">2012-09-10T04:38:00Z</dcterms:created>
  <dcterms:modified xsi:type="dcterms:W3CDTF">2023-01-02T03:10:00Z</dcterms:modified>
</cp:coreProperties>
</file>